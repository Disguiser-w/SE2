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011A" w:rsidRPr="008C0F63" w:rsidRDefault="0052011A" w:rsidP="001E324F">
      <w:pPr>
        <w:pStyle w:val="Heading1"/>
        <w:rPr>
          <w:rFonts w:ascii="微软雅黑" w:eastAsia="微软雅黑" w:hAnsi="微软雅黑"/>
          <w:b w:val="0"/>
          <w:sz w:val="24"/>
          <w:szCs w:val="24"/>
        </w:rPr>
      </w:pPr>
      <w:r w:rsidRPr="008C0F63">
        <w:rPr>
          <w:rFonts w:ascii="微软雅黑" w:eastAsia="微软雅黑" w:hAnsi="微软雅黑" w:hint="eastAsia"/>
          <w:b w:val="0"/>
          <w:sz w:val="24"/>
          <w:szCs w:val="24"/>
        </w:rPr>
        <w:t>项目实践</w:t>
      </w:r>
    </w:p>
    <w:p w:rsidR="0052011A" w:rsidRPr="008C0F63" w:rsidRDefault="0052011A" w:rsidP="001E324F">
      <w:pPr>
        <w:pStyle w:val="Heading2"/>
        <w:rPr>
          <w:rFonts w:ascii="微软雅黑" w:eastAsia="微软雅黑" w:hAnsi="微软雅黑"/>
          <w:b w:val="0"/>
          <w:sz w:val="24"/>
          <w:szCs w:val="24"/>
        </w:rPr>
      </w:pPr>
      <w:r w:rsidRPr="008C0F63">
        <w:rPr>
          <w:rFonts w:ascii="微软雅黑" w:eastAsia="微软雅黑" w:hAnsi="微软雅黑" w:hint="eastAsia"/>
          <w:b w:val="0"/>
          <w:sz w:val="24"/>
          <w:szCs w:val="24"/>
        </w:rPr>
        <w:t>背景描述</w:t>
      </w:r>
    </w:p>
    <w:p w:rsidR="0052011A" w:rsidRPr="008C0F63" w:rsidRDefault="0052011A" w:rsidP="0060575F">
      <w:pPr>
        <w:rPr>
          <w:rFonts w:ascii="微软雅黑" w:eastAsia="微软雅黑" w:hAnsi="微软雅黑"/>
          <w:sz w:val="24"/>
          <w:szCs w:val="24"/>
        </w:rPr>
      </w:pPr>
      <w:r w:rsidRPr="008C0F63">
        <w:rPr>
          <w:rFonts w:ascii="微软雅黑" w:eastAsia="微软雅黑" w:hAnsi="微软雅黑" w:hint="eastAsia"/>
          <w:sz w:val="24"/>
          <w:szCs w:val="24"/>
        </w:rPr>
        <w:t>一本地民营物流企业，希望通过对城市网点建设，扩大快运服务通达的片区。企业在每个市设立中转中心、营业厅、快递员三个层级快递模式。快递员收件送往营业厅，同市间快递在营业厅通过飞机、火车、汽车流通，跨市之间快递一律由营业厅发往中转中心，通过航空发送。再由收件人所属中转中心发向所属的营业厅。再有快递员在营业厅提件，送达给收件人。随着现公司规模扩大，企业业务量、办公场所、员工数都发生增长，为适应新的环境，提高工作效率和用户满意度，</w:t>
      </w:r>
      <w:r w:rsidRPr="008C0F63">
        <w:rPr>
          <w:rFonts w:ascii="微软雅黑" w:eastAsia="微软雅黑" w:hAnsi="微软雅黑"/>
          <w:sz w:val="24"/>
          <w:szCs w:val="24"/>
        </w:rPr>
        <w:t xml:space="preserve"> </w:t>
      </w:r>
      <w:r w:rsidRPr="008C0F63">
        <w:rPr>
          <w:rFonts w:ascii="微软雅黑" w:eastAsia="微软雅黑" w:hAnsi="微软雅黑" w:hint="eastAsia"/>
          <w:sz w:val="24"/>
          <w:szCs w:val="24"/>
        </w:rPr>
        <w:t>该公司聘请公司</w:t>
      </w:r>
      <w:r w:rsidRPr="008C0F63">
        <w:rPr>
          <w:rFonts w:ascii="微软雅黑" w:eastAsia="微软雅黑" w:hAnsi="微软雅黑"/>
          <w:sz w:val="24"/>
          <w:szCs w:val="24"/>
        </w:rPr>
        <w:t>S</w:t>
      </w:r>
      <w:r w:rsidRPr="008C0F63">
        <w:rPr>
          <w:rFonts w:ascii="微软雅黑" w:eastAsia="微软雅黑" w:hAnsi="微软雅黑" w:hint="eastAsia"/>
          <w:sz w:val="24"/>
          <w:szCs w:val="24"/>
        </w:rPr>
        <w:t>开发一套快递物流系统系统。</w:t>
      </w:r>
    </w:p>
    <w:p w:rsidR="0052011A" w:rsidRPr="008C0F63" w:rsidRDefault="0052011A" w:rsidP="0060575F">
      <w:pPr>
        <w:rPr>
          <w:rFonts w:ascii="微软雅黑" w:eastAsia="微软雅黑" w:hAnsi="微软雅黑"/>
          <w:sz w:val="24"/>
          <w:szCs w:val="24"/>
        </w:rPr>
      </w:pPr>
    </w:p>
    <w:p w:rsidR="0052011A" w:rsidRPr="008C0F63" w:rsidRDefault="0052011A" w:rsidP="0060575F">
      <w:pPr>
        <w:pStyle w:val="Heading2"/>
        <w:rPr>
          <w:rFonts w:ascii="微软雅黑" w:eastAsia="微软雅黑" w:hAnsi="微软雅黑"/>
          <w:b w:val="0"/>
          <w:sz w:val="24"/>
          <w:szCs w:val="24"/>
        </w:rPr>
      </w:pPr>
      <w:r w:rsidRPr="008C0F63">
        <w:rPr>
          <w:rFonts w:ascii="微软雅黑" w:eastAsia="微软雅黑" w:hAnsi="微软雅黑" w:hint="eastAsia"/>
          <w:b w:val="0"/>
          <w:sz w:val="24"/>
          <w:szCs w:val="24"/>
        </w:rPr>
        <w:t>目标</w:t>
      </w:r>
    </w:p>
    <w:p w:rsidR="0052011A" w:rsidRPr="008C0F63" w:rsidRDefault="0052011A" w:rsidP="0060575F">
      <w:pPr>
        <w:pStyle w:val="ListParagraph"/>
        <w:numPr>
          <w:ilvl w:val="0"/>
          <w:numId w:val="21"/>
        </w:numPr>
        <w:rPr>
          <w:rFonts w:ascii="微软雅黑" w:eastAsia="微软雅黑" w:hAnsi="微软雅黑"/>
          <w:sz w:val="24"/>
          <w:szCs w:val="24"/>
        </w:rPr>
      </w:pPr>
      <w:r w:rsidRPr="008C0F63">
        <w:rPr>
          <w:rFonts w:ascii="微软雅黑" w:eastAsia="微软雅黑" w:hAnsi="微软雅黑" w:hint="eastAsia"/>
          <w:sz w:val="24"/>
          <w:szCs w:val="24"/>
        </w:rPr>
        <w:t>系统上线运行六个月后，减少积压库存，降低货运空载率</w:t>
      </w:r>
      <w:bookmarkStart w:id="0" w:name="_GoBack"/>
      <w:bookmarkEnd w:id="0"/>
      <w:r w:rsidRPr="008C0F63">
        <w:rPr>
          <w:rFonts w:ascii="微软雅黑" w:eastAsia="微软雅黑" w:hAnsi="微软雅黑" w:hint="eastAsia"/>
          <w:sz w:val="24"/>
          <w:szCs w:val="24"/>
        </w:rPr>
        <w:t>，提高财务人员工作效率，为经理的决策做支持。</w:t>
      </w:r>
    </w:p>
    <w:p w:rsidR="0052011A" w:rsidRPr="008C0F63" w:rsidRDefault="0052011A" w:rsidP="0060575F">
      <w:pPr>
        <w:pStyle w:val="Heading2"/>
        <w:rPr>
          <w:rFonts w:ascii="微软雅黑" w:eastAsia="微软雅黑" w:hAnsi="微软雅黑"/>
          <w:b w:val="0"/>
          <w:sz w:val="24"/>
          <w:szCs w:val="24"/>
        </w:rPr>
      </w:pPr>
      <w:r w:rsidRPr="008C0F63">
        <w:rPr>
          <w:rFonts w:ascii="微软雅黑" w:eastAsia="微软雅黑" w:hAnsi="微软雅黑" w:hint="eastAsia"/>
          <w:b w:val="0"/>
          <w:sz w:val="24"/>
          <w:szCs w:val="24"/>
        </w:rPr>
        <w:t>系统用户和主要功能</w:t>
      </w:r>
    </w:p>
    <w:p w:rsidR="0052011A" w:rsidRPr="008C0F63" w:rsidRDefault="0052011A" w:rsidP="0060575F">
      <w:pPr>
        <w:pStyle w:val="ListParagraph"/>
        <w:numPr>
          <w:ilvl w:val="0"/>
          <w:numId w:val="19"/>
        </w:numPr>
        <w:rPr>
          <w:rFonts w:ascii="微软雅黑" w:eastAsia="微软雅黑" w:hAnsi="微软雅黑"/>
          <w:sz w:val="24"/>
          <w:szCs w:val="24"/>
        </w:rPr>
      </w:pPr>
      <w:r w:rsidRPr="008C0F63">
        <w:rPr>
          <w:rFonts w:ascii="微软雅黑" w:eastAsia="微软雅黑" w:hAnsi="微软雅黑" w:hint="eastAsia"/>
          <w:sz w:val="24"/>
          <w:szCs w:val="24"/>
        </w:rPr>
        <w:t>寄件人</w:t>
      </w:r>
    </w:p>
    <w:p w:rsidR="0052011A" w:rsidRPr="008C0F63" w:rsidRDefault="0052011A" w:rsidP="00724DFD">
      <w:pPr>
        <w:pStyle w:val="ListParagraph"/>
        <w:numPr>
          <w:ilvl w:val="1"/>
          <w:numId w:val="19"/>
        </w:numPr>
        <w:rPr>
          <w:rFonts w:ascii="微软雅黑" w:eastAsia="微软雅黑" w:hAnsi="微软雅黑"/>
          <w:sz w:val="24"/>
          <w:szCs w:val="24"/>
        </w:rPr>
      </w:pPr>
      <w:r w:rsidRPr="008C0F63">
        <w:rPr>
          <w:rFonts w:ascii="微软雅黑" w:eastAsia="微软雅黑" w:hAnsi="微软雅黑" w:hint="eastAsia"/>
          <w:sz w:val="24"/>
          <w:szCs w:val="24"/>
        </w:rPr>
        <w:t>物流信息查询</w:t>
      </w:r>
    </w:p>
    <w:p w:rsidR="0052011A" w:rsidRPr="008C0F63" w:rsidRDefault="0052011A" w:rsidP="00E90F47">
      <w:pPr>
        <w:pStyle w:val="ListParagraph"/>
        <w:numPr>
          <w:ilvl w:val="2"/>
          <w:numId w:val="19"/>
        </w:numPr>
        <w:rPr>
          <w:rFonts w:ascii="微软雅黑" w:eastAsia="微软雅黑" w:hAnsi="微软雅黑"/>
          <w:sz w:val="24"/>
          <w:szCs w:val="24"/>
        </w:rPr>
      </w:pPr>
      <w:r w:rsidRPr="008C0F63">
        <w:rPr>
          <w:rFonts w:ascii="微软雅黑" w:eastAsia="微软雅黑" w:hAnsi="微软雅黑" w:hint="eastAsia"/>
          <w:sz w:val="24"/>
          <w:szCs w:val="24"/>
        </w:rPr>
        <w:t>货运状态，历史轨迹。</w:t>
      </w:r>
    </w:p>
    <w:p w:rsidR="0052011A" w:rsidRPr="008C0F63" w:rsidRDefault="0052011A" w:rsidP="00CB6CD0">
      <w:pPr>
        <w:pStyle w:val="ListParagraph"/>
        <w:numPr>
          <w:ilvl w:val="0"/>
          <w:numId w:val="19"/>
        </w:numPr>
        <w:rPr>
          <w:rFonts w:ascii="微软雅黑" w:eastAsia="微软雅黑" w:hAnsi="微软雅黑"/>
          <w:sz w:val="24"/>
          <w:szCs w:val="24"/>
        </w:rPr>
      </w:pPr>
      <w:r w:rsidRPr="008C0F63">
        <w:rPr>
          <w:rFonts w:ascii="微软雅黑" w:eastAsia="微软雅黑" w:hAnsi="微软雅黑" w:hint="eastAsia"/>
          <w:sz w:val="24"/>
          <w:szCs w:val="24"/>
        </w:rPr>
        <w:t>快递员</w:t>
      </w:r>
    </w:p>
    <w:p w:rsidR="0052011A" w:rsidRPr="008C0F63" w:rsidRDefault="0052011A" w:rsidP="00CB6CD0">
      <w:pPr>
        <w:pStyle w:val="ListParagraph"/>
        <w:numPr>
          <w:ilvl w:val="1"/>
          <w:numId w:val="19"/>
        </w:numPr>
        <w:rPr>
          <w:rFonts w:ascii="微软雅黑" w:eastAsia="微软雅黑" w:hAnsi="微软雅黑"/>
          <w:sz w:val="24"/>
          <w:szCs w:val="24"/>
        </w:rPr>
      </w:pPr>
      <w:r w:rsidRPr="008C0F63">
        <w:rPr>
          <w:rFonts w:ascii="微软雅黑" w:eastAsia="微软雅黑" w:hAnsi="微软雅黑" w:hint="eastAsia"/>
          <w:sz w:val="24"/>
          <w:szCs w:val="24"/>
        </w:rPr>
        <w:t>订单输入</w:t>
      </w:r>
    </w:p>
    <w:p w:rsidR="0052011A" w:rsidRPr="008C0F63" w:rsidRDefault="0052011A" w:rsidP="00CB6CD0">
      <w:pPr>
        <w:pStyle w:val="ListParagraph"/>
        <w:numPr>
          <w:ilvl w:val="2"/>
          <w:numId w:val="19"/>
        </w:numPr>
        <w:rPr>
          <w:rFonts w:ascii="微软雅黑" w:eastAsia="微软雅黑" w:hAnsi="微软雅黑"/>
          <w:sz w:val="24"/>
          <w:szCs w:val="24"/>
        </w:rPr>
      </w:pPr>
      <w:r w:rsidRPr="008C0F63">
        <w:rPr>
          <w:rFonts w:ascii="微软雅黑" w:eastAsia="微软雅黑" w:hAnsi="微软雅黑" w:hint="eastAsia"/>
          <w:sz w:val="24"/>
          <w:szCs w:val="24"/>
        </w:rPr>
        <w:t>寄件人姓名、住址、单位、电话、手机；</w:t>
      </w:r>
    </w:p>
    <w:p w:rsidR="0052011A" w:rsidRPr="008C0F63" w:rsidRDefault="0052011A" w:rsidP="00CB6CD0">
      <w:pPr>
        <w:pStyle w:val="ListParagraph"/>
        <w:numPr>
          <w:ilvl w:val="2"/>
          <w:numId w:val="19"/>
        </w:numPr>
        <w:rPr>
          <w:rFonts w:ascii="微软雅黑" w:eastAsia="微软雅黑" w:hAnsi="微软雅黑"/>
          <w:sz w:val="24"/>
          <w:szCs w:val="24"/>
        </w:rPr>
      </w:pPr>
      <w:r w:rsidRPr="008C0F63">
        <w:rPr>
          <w:rFonts w:ascii="微软雅黑" w:eastAsia="微软雅黑" w:hAnsi="微软雅黑" w:hint="eastAsia"/>
          <w:sz w:val="24"/>
          <w:szCs w:val="24"/>
        </w:rPr>
        <w:t>收件人姓名、住址、单位、电话、手机</w:t>
      </w:r>
    </w:p>
    <w:p w:rsidR="0052011A" w:rsidRPr="008C0F63" w:rsidRDefault="0052011A" w:rsidP="00CB6CD0">
      <w:pPr>
        <w:pStyle w:val="ListParagraph"/>
        <w:numPr>
          <w:ilvl w:val="2"/>
          <w:numId w:val="19"/>
        </w:numPr>
        <w:rPr>
          <w:rFonts w:ascii="微软雅黑" w:eastAsia="微软雅黑" w:hAnsi="微软雅黑"/>
          <w:sz w:val="24"/>
          <w:szCs w:val="24"/>
        </w:rPr>
      </w:pPr>
      <w:r w:rsidRPr="008C0F63">
        <w:rPr>
          <w:rFonts w:ascii="微软雅黑" w:eastAsia="微软雅黑" w:hAnsi="微软雅黑" w:hint="eastAsia"/>
          <w:sz w:val="24"/>
          <w:szCs w:val="24"/>
        </w:rPr>
        <w:t>托运货物信息（原件数、实际重量、体积、内件品名、尺寸）</w:t>
      </w:r>
    </w:p>
    <w:p w:rsidR="0052011A" w:rsidRPr="008C0F63" w:rsidRDefault="0052011A" w:rsidP="00CB6CD0">
      <w:pPr>
        <w:pStyle w:val="ListParagraph"/>
        <w:numPr>
          <w:ilvl w:val="2"/>
          <w:numId w:val="19"/>
        </w:numPr>
        <w:rPr>
          <w:rFonts w:ascii="微软雅黑" w:eastAsia="微软雅黑" w:hAnsi="微软雅黑"/>
          <w:sz w:val="24"/>
          <w:szCs w:val="24"/>
        </w:rPr>
      </w:pPr>
      <w:r w:rsidRPr="008C0F63">
        <w:rPr>
          <w:rFonts w:ascii="微软雅黑" w:eastAsia="微软雅黑" w:hAnsi="微软雅黑" w:hint="eastAsia"/>
          <w:sz w:val="24"/>
          <w:szCs w:val="24"/>
        </w:rPr>
        <w:t>包装费（纸箱、木箱、快递袋、其它）</w:t>
      </w:r>
    </w:p>
    <w:p w:rsidR="0052011A" w:rsidRPr="008C0F63" w:rsidRDefault="0052011A" w:rsidP="00CB6CD0">
      <w:pPr>
        <w:pStyle w:val="ListParagraph"/>
        <w:numPr>
          <w:ilvl w:val="2"/>
          <w:numId w:val="19"/>
        </w:numPr>
        <w:rPr>
          <w:rFonts w:ascii="微软雅黑" w:eastAsia="微软雅黑" w:hAnsi="微软雅黑"/>
          <w:sz w:val="24"/>
          <w:szCs w:val="24"/>
        </w:rPr>
      </w:pPr>
      <w:r w:rsidRPr="008C0F63">
        <w:rPr>
          <w:rFonts w:ascii="微软雅黑" w:eastAsia="微软雅黑" w:hAnsi="微软雅黑" w:hint="eastAsia"/>
          <w:sz w:val="24"/>
          <w:szCs w:val="24"/>
        </w:rPr>
        <w:t>费用合计</w:t>
      </w:r>
    </w:p>
    <w:p w:rsidR="0052011A" w:rsidRPr="008C0F63" w:rsidRDefault="0052011A" w:rsidP="00CB6CD0">
      <w:pPr>
        <w:pStyle w:val="ListParagraph"/>
        <w:numPr>
          <w:ilvl w:val="2"/>
          <w:numId w:val="19"/>
        </w:numPr>
        <w:rPr>
          <w:rFonts w:ascii="微软雅黑" w:eastAsia="微软雅黑" w:hAnsi="微软雅黑"/>
          <w:sz w:val="24"/>
          <w:szCs w:val="24"/>
        </w:rPr>
      </w:pPr>
      <w:r w:rsidRPr="008C0F63">
        <w:rPr>
          <w:rFonts w:ascii="微软雅黑" w:eastAsia="微软雅黑" w:hAnsi="微软雅黑" w:hint="eastAsia"/>
          <w:sz w:val="24"/>
          <w:szCs w:val="24"/>
        </w:rPr>
        <w:t>订单条形码号（</w:t>
      </w:r>
      <w:r w:rsidRPr="008C0F63">
        <w:rPr>
          <w:rFonts w:ascii="微软雅黑" w:eastAsia="微软雅黑" w:hAnsi="微软雅黑"/>
          <w:sz w:val="24"/>
          <w:szCs w:val="24"/>
        </w:rPr>
        <w:t>10</w:t>
      </w:r>
      <w:r w:rsidRPr="008C0F63">
        <w:rPr>
          <w:rFonts w:ascii="微软雅黑" w:eastAsia="微软雅黑" w:hAnsi="微软雅黑" w:hint="eastAsia"/>
          <w:sz w:val="24"/>
          <w:szCs w:val="24"/>
        </w:rPr>
        <w:t>位数）</w:t>
      </w:r>
    </w:p>
    <w:p w:rsidR="0052011A" w:rsidRPr="008C0F63" w:rsidRDefault="0052011A" w:rsidP="00CB6CD0">
      <w:pPr>
        <w:pStyle w:val="ListParagraph"/>
        <w:numPr>
          <w:ilvl w:val="2"/>
          <w:numId w:val="19"/>
        </w:numPr>
        <w:rPr>
          <w:rFonts w:ascii="微软雅黑" w:eastAsia="微软雅黑" w:hAnsi="微软雅黑"/>
          <w:sz w:val="24"/>
          <w:szCs w:val="24"/>
        </w:rPr>
      </w:pPr>
      <w:r w:rsidRPr="008C0F63">
        <w:rPr>
          <w:rFonts w:ascii="微软雅黑" w:eastAsia="微软雅黑" w:hAnsi="微软雅黑" w:hint="eastAsia"/>
          <w:sz w:val="24"/>
          <w:szCs w:val="24"/>
        </w:rPr>
        <w:t>经济快递、标准快递、特快</w:t>
      </w:r>
    </w:p>
    <w:p w:rsidR="0052011A" w:rsidRPr="008C0F63" w:rsidRDefault="0052011A" w:rsidP="00CB6CD0">
      <w:pPr>
        <w:pStyle w:val="ListParagraph"/>
        <w:numPr>
          <w:ilvl w:val="2"/>
          <w:numId w:val="19"/>
        </w:numPr>
        <w:rPr>
          <w:rFonts w:ascii="微软雅黑" w:eastAsia="微软雅黑" w:hAnsi="微软雅黑"/>
          <w:sz w:val="24"/>
          <w:szCs w:val="24"/>
        </w:rPr>
      </w:pPr>
      <w:r w:rsidRPr="008C0F63">
        <w:rPr>
          <w:rFonts w:ascii="微软雅黑" w:eastAsia="微软雅黑" w:hAnsi="微软雅黑" w:hint="eastAsia"/>
          <w:sz w:val="24"/>
          <w:szCs w:val="24"/>
        </w:rPr>
        <w:t>种类</w:t>
      </w:r>
    </w:p>
    <w:p w:rsidR="0052011A" w:rsidRPr="008C0F63" w:rsidRDefault="0052011A" w:rsidP="00CB6CD0">
      <w:pPr>
        <w:pStyle w:val="ListParagraph"/>
        <w:numPr>
          <w:ilvl w:val="1"/>
          <w:numId w:val="19"/>
        </w:numPr>
        <w:rPr>
          <w:rFonts w:ascii="微软雅黑" w:eastAsia="微软雅黑" w:hAnsi="微软雅黑"/>
          <w:sz w:val="24"/>
          <w:szCs w:val="24"/>
        </w:rPr>
      </w:pPr>
      <w:r w:rsidRPr="008C0F63">
        <w:rPr>
          <w:rFonts w:ascii="微软雅黑" w:eastAsia="微软雅黑" w:hAnsi="微软雅黑" w:hint="eastAsia"/>
          <w:sz w:val="24"/>
          <w:szCs w:val="24"/>
        </w:rPr>
        <w:t>报价和时间管理</w:t>
      </w:r>
    </w:p>
    <w:p w:rsidR="0052011A" w:rsidRPr="008C0F63" w:rsidRDefault="0052011A" w:rsidP="00CB6CD0">
      <w:pPr>
        <w:pStyle w:val="ListParagraph"/>
        <w:numPr>
          <w:ilvl w:val="2"/>
          <w:numId w:val="19"/>
        </w:numPr>
        <w:rPr>
          <w:rFonts w:ascii="微软雅黑" w:eastAsia="微软雅黑" w:hAnsi="微软雅黑"/>
          <w:sz w:val="24"/>
          <w:szCs w:val="24"/>
        </w:rPr>
      </w:pPr>
      <w:r w:rsidRPr="008C0F63">
        <w:rPr>
          <w:rFonts w:ascii="微软雅黑" w:eastAsia="微软雅黑" w:hAnsi="微软雅黑" w:hint="eastAsia"/>
          <w:sz w:val="24"/>
          <w:szCs w:val="24"/>
        </w:rPr>
        <w:t>输入相关订单参数，自动给出报价</w:t>
      </w:r>
    </w:p>
    <w:p w:rsidR="0052011A" w:rsidRPr="008C0F63" w:rsidRDefault="0052011A" w:rsidP="00CB6CD0">
      <w:pPr>
        <w:pStyle w:val="ListParagraph"/>
        <w:numPr>
          <w:ilvl w:val="2"/>
          <w:numId w:val="19"/>
        </w:numPr>
        <w:rPr>
          <w:rFonts w:ascii="微软雅黑" w:eastAsia="微软雅黑" w:hAnsi="微软雅黑"/>
          <w:sz w:val="24"/>
          <w:szCs w:val="24"/>
        </w:rPr>
      </w:pPr>
      <w:r w:rsidRPr="008C0F63">
        <w:rPr>
          <w:rFonts w:ascii="微软雅黑" w:eastAsia="微软雅黑" w:hAnsi="微软雅黑" w:hint="eastAsia"/>
          <w:sz w:val="24"/>
          <w:szCs w:val="24"/>
        </w:rPr>
        <w:t>预估时间</w:t>
      </w:r>
    </w:p>
    <w:p w:rsidR="0052011A" w:rsidRPr="008C0F63" w:rsidRDefault="0052011A" w:rsidP="00D442F2">
      <w:pPr>
        <w:pStyle w:val="ListParagraph"/>
        <w:numPr>
          <w:ilvl w:val="1"/>
          <w:numId w:val="19"/>
        </w:numPr>
        <w:rPr>
          <w:rFonts w:ascii="微软雅黑" w:eastAsia="微软雅黑" w:hAnsi="微软雅黑"/>
          <w:sz w:val="24"/>
          <w:szCs w:val="24"/>
        </w:rPr>
      </w:pPr>
      <w:r w:rsidRPr="008C0F63">
        <w:rPr>
          <w:rFonts w:ascii="微软雅黑" w:eastAsia="微软雅黑" w:hAnsi="微软雅黑" w:hint="eastAsia"/>
          <w:sz w:val="24"/>
          <w:szCs w:val="24"/>
        </w:rPr>
        <w:t>收件信息输入</w:t>
      </w:r>
    </w:p>
    <w:p w:rsidR="0052011A" w:rsidRPr="008C0F63" w:rsidRDefault="0052011A" w:rsidP="00D442F2">
      <w:pPr>
        <w:pStyle w:val="ListParagraph"/>
        <w:numPr>
          <w:ilvl w:val="2"/>
          <w:numId w:val="19"/>
        </w:numPr>
        <w:rPr>
          <w:rFonts w:ascii="微软雅黑" w:eastAsia="微软雅黑" w:hAnsi="微软雅黑"/>
          <w:sz w:val="24"/>
          <w:szCs w:val="24"/>
        </w:rPr>
      </w:pPr>
      <w:r w:rsidRPr="008C0F63">
        <w:rPr>
          <w:rFonts w:ascii="微软雅黑" w:eastAsia="微软雅黑" w:hAnsi="微软雅黑" w:hint="eastAsia"/>
          <w:sz w:val="24"/>
          <w:szCs w:val="24"/>
        </w:rPr>
        <w:t>收件人、收件日期</w:t>
      </w:r>
    </w:p>
    <w:p w:rsidR="0052011A" w:rsidRPr="008C0F63" w:rsidRDefault="0052011A" w:rsidP="00CB6CD0">
      <w:pPr>
        <w:pStyle w:val="ListParagraph"/>
        <w:numPr>
          <w:ilvl w:val="0"/>
          <w:numId w:val="19"/>
        </w:numPr>
        <w:rPr>
          <w:rFonts w:ascii="微软雅黑" w:eastAsia="微软雅黑" w:hAnsi="微软雅黑"/>
          <w:sz w:val="24"/>
          <w:szCs w:val="24"/>
        </w:rPr>
      </w:pPr>
      <w:r w:rsidRPr="008C0F63">
        <w:rPr>
          <w:rFonts w:ascii="微软雅黑" w:eastAsia="微软雅黑" w:hAnsi="微软雅黑" w:hint="eastAsia"/>
          <w:sz w:val="24"/>
          <w:szCs w:val="24"/>
        </w:rPr>
        <w:t>营业厅业务员</w:t>
      </w:r>
    </w:p>
    <w:p w:rsidR="0052011A" w:rsidRPr="008C0F63" w:rsidRDefault="0052011A" w:rsidP="00CB6CD0">
      <w:pPr>
        <w:pStyle w:val="ListParagraph"/>
        <w:numPr>
          <w:ilvl w:val="1"/>
          <w:numId w:val="19"/>
        </w:numPr>
        <w:rPr>
          <w:rFonts w:ascii="微软雅黑" w:eastAsia="微软雅黑" w:hAnsi="微软雅黑"/>
          <w:sz w:val="24"/>
          <w:szCs w:val="24"/>
        </w:rPr>
      </w:pPr>
      <w:r w:rsidRPr="008C0F63">
        <w:rPr>
          <w:rFonts w:ascii="微软雅黑" w:eastAsia="微软雅黑" w:hAnsi="微软雅黑" w:hint="eastAsia"/>
          <w:sz w:val="24"/>
          <w:szCs w:val="24"/>
        </w:rPr>
        <w:t>车辆装车管理</w:t>
      </w:r>
    </w:p>
    <w:p w:rsidR="0052011A" w:rsidRPr="008C0F63" w:rsidRDefault="0052011A" w:rsidP="00CB6CD0">
      <w:pPr>
        <w:pStyle w:val="ListParagraph"/>
        <w:numPr>
          <w:ilvl w:val="2"/>
          <w:numId w:val="19"/>
        </w:numPr>
        <w:rPr>
          <w:rFonts w:ascii="微软雅黑" w:eastAsia="微软雅黑" w:hAnsi="微软雅黑"/>
          <w:sz w:val="24"/>
          <w:szCs w:val="24"/>
        </w:rPr>
      </w:pPr>
      <w:r w:rsidRPr="008C0F63">
        <w:rPr>
          <w:rFonts w:ascii="微软雅黑" w:eastAsia="微软雅黑" w:hAnsi="微软雅黑" w:hint="eastAsia"/>
          <w:sz w:val="24"/>
          <w:szCs w:val="24"/>
        </w:rPr>
        <w:t>记录装车日期、本营业厅汽运编号、出发地、到达地、监装员、押运员、本次装箱所有托运单号。运费</w:t>
      </w:r>
    </w:p>
    <w:p w:rsidR="0052011A" w:rsidRPr="008C0F63" w:rsidRDefault="0052011A" w:rsidP="00CB6CD0">
      <w:pPr>
        <w:pStyle w:val="ListParagraph"/>
        <w:numPr>
          <w:ilvl w:val="1"/>
          <w:numId w:val="19"/>
        </w:numPr>
        <w:rPr>
          <w:rFonts w:ascii="微软雅黑" w:eastAsia="微软雅黑" w:hAnsi="微软雅黑"/>
          <w:sz w:val="24"/>
          <w:szCs w:val="24"/>
        </w:rPr>
      </w:pPr>
      <w:r w:rsidRPr="008C0F63">
        <w:rPr>
          <w:rFonts w:ascii="微软雅黑" w:eastAsia="微软雅黑" w:hAnsi="微软雅黑" w:hint="eastAsia"/>
          <w:sz w:val="24"/>
          <w:szCs w:val="24"/>
        </w:rPr>
        <w:t>车辆信息管理</w:t>
      </w:r>
    </w:p>
    <w:p w:rsidR="0052011A" w:rsidRPr="008C0F63" w:rsidRDefault="0052011A" w:rsidP="00CB6CD0">
      <w:pPr>
        <w:pStyle w:val="ListParagraph"/>
        <w:numPr>
          <w:ilvl w:val="2"/>
          <w:numId w:val="19"/>
        </w:numPr>
        <w:rPr>
          <w:rFonts w:ascii="微软雅黑" w:eastAsia="微软雅黑" w:hAnsi="微软雅黑"/>
          <w:sz w:val="24"/>
          <w:szCs w:val="24"/>
        </w:rPr>
      </w:pPr>
      <w:r w:rsidRPr="008C0F63">
        <w:rPr>
          <w:rFonts w:ascii="微软雅黑" w:eastAsia="微软雅黑" w:hAnsi="微软雅黑" w:hint="eastAsia"/>
          <w:sz w:val="24"/>
          <w:szCs w:val="24"/>
        </w:rPr>
        <w:t>车辆代号、发动机号、车辆号、底盘号、购买时间、服役时间、车辆图片</w:t>
      </w:r>
    </w:p>
    <w:p w:rsidR="0052011A" w:rsidRPr="008C0F63" w:rsidRDefault="0052011A" w:rsidP="00CB6CD0">
      <w:pPr>
        <w:pStyle w:val="ListParagraph"/>
        <w:numPr>
          <w:ilvl w:val="1"/>
          <w:numId w:val="19"/>
        </w:numPr>
        <w:rPr>
          <w:rFonts w:ascii="微软雅黑" w:eastAsia="微软雅黑" w:hAnsi="微软雅黑"/>
          <w:sz w:val="24"/>
          <w:szCs w:val="24"/>
        </w:rPr>
      </w:pPr>
      <w:r w:rsidRPr="008C0F63">
        <w:rPr>
          <w:rFonts w:ascii="微软雅黑" w:eastAsia="微软雅黑" w:hAnsi="微软雅黑" w:hint="eastAsia"/>
          <w:sz w:val="24"/>
          <w:szCs w:val="24"/>
        </w:rPr>
        <w:t>司机信息管理</w:t>
      </w:r>
    </w:p>
    <w:p w:rsidR="0052011A" w:rsidRPr="008C0F63" w:rsidRDefault="0052011A" w:rsidP="00CB6CD0">
      <w:pPr>
        <w:pStyle w:val="ListParagraph"/>
        <w:numPr>
          <w:ilvl w:val="2"/>
          <w:numId w:val="19"/>
        </w:numPr>
        <w:rPr>
          <w:rFonts w:ascii="微软雅黑" w:eastAsia="微软雅黑" w:hAnsi="微软雅黑"/>
          <w:sz w:val="24"/>
          <w:szCs w:val="24"/>
        </w:rPr>
      </w:pPr>
      <w:r w:rsidRPr="008C0F63">
        <w:rPr>
          <w:rFonts w:ascii="微软雅黑" w:eastAsia="微软雅黑" w:hAnsi="微软雅黑" w:hint="eastAsia"/>
          <w:sz w:val="24"/>
          <w:szCs w:val="24"/>
        </w:rPr>
        <w:t>司机编号、姓名、出生日期、身份证号、手机、车辆单位、性别、行驶证期限</w:t>
      </w:r>
    </w:p>
    <w:p w:rsidR="0052011A" w:rsidRPr="008C0F63" w:rsidRDefault="0052011A" w:rsidP="0077684D">
      <w:pPr>
        <w:ind w:left="1800"/>
        <w:rPr>
          <w:rFonts w:ascii="微软雅黑" w:eastAsia="微软雅黑" w:hAnsi="微软雅黑"/>
          <w:sz w:val="24"/>
          <w:szCs w:val="24"/>
        </w:rPr>
      </w:pPr>
    </w:p>
    <w:p w:rsidR="0052011A" w:rsidRPr="008C0F63" w:rsidRDefault="0052011A" w:rsidP="00727485">
      <w:pPr>
        <w:pStyle w:val="ListParagraph"/>
        <w:numPr>
          <w:ilvl w:val="0"/>
          <w:numId w:val="19"/>
        </w:numPr>
        <w:rPr>
          <w:rFonts w:ascii="微软雅黑" w:eastAsia="微软雅黑" w:hAnsi="微软雅黑"/>
          <w:sz w:val="24"/>
          <w:szCs w:val="24"/>
        </w:rPr>
      </w:pPr>
      <w:r w:rsidRPr="008C0F63">
        <w:rPr>
          <w:rFonts w:ascii="微软雅黑" w:eastAsia="微软雅黑" w:hAnsi="微软雅黑" w:hint="eastAsia"/>
          <w:sz w:val="24"/>
          <w:szCs w:val="24"/>
        </w:rPr>
        <w:t>中转中心业务员</w:t>
      </w:r>
    </w:p>
    <w:p w:rsidR="0052011A" w:rsidRPr="008C0F63" w:rsidRDefault="0052011A" w:rsidP="0067656F">
      <w:pPr>
        <w:pStyle w:val="ListParagraph"/>
        <w:numPr>
          <w:ilvl w:val="1"/>
          <w:numId w:val="19"/>
        </w:numPr>
        <w:rPr>
          <w:rFonts w:ascii="微软雅黑" w:eastAsia="微软雅黑" w:hAnsi="微软雅黑"/>
          <w:sz w:val="24"/>
          <w:szCs w:val="24"/>
        </w:rPr>
      </w:pPr>
      <w:r w:rsidRPr="008C0F63">
        <w:rPr>
          <w:rFonts w:ascii="微软雅黑" w:eastAsia="微软雅黑" w:hAnsi="微软雅黑" w:hint="eastAsia"/>
          <w:sz w:val="24"/>
          <w:szCs w:val="24"/>
        </w:rPr>
        <w:t>飞机装运管理</w:t>
      </w:r>
    </w:p>
    <w:p w:rsidR="0052011A" w:rsidRPr="008C0F63" w:rsidRDefault="0052011A" w:rsidP="0067656F">
      <w:pPr>
        <w:pStyle w:val="ListParagraph"/>
        <w:numPr>
          <w:ilvl w:val="2"/>
          <w:numId w:val="19"/>
        </w:numPr>
        <w:rPr>
          <w:rFonts w:ascii="微软雅黑" w:eastAsia="微软雅黑" w:hAnsi="微软雅黑"/>
          <w:sz w:val="24"/>
          <w:szCs w:val="24"/>
        </w:rPr>
      </w:pPr>
      <w:r w:rsidRPr="008C0F63">
        <w:rPr>
          <w:rFonts w:ascii="微软雅黑" w:eastAsia="微软雅黑" w:hAnsi="微软雅黑" w:hint="eastAsia"/>
          <w:sz w:val="24"/>
          <w:szCs w:val="24"/>
        </w:rPr>
        <w:t>记录装运日期、本中转中心航运编号、航班号、出发地、到达地、货柜号、监装员、本次装箱所有托运单号、运费</w:t>
      </w:r>
    </w:p>
    <w:p w:rsidR="0052011A" w:rsidRPr="008C0F63" w:rsidRDefault="0052011A" w:rsidP="00977488">
      <w:pPr>
        <w:pStyle w:val="ListParagraph"/>
        <w:numPr>
          <w:ilvl w:val="1"/>
          <w:numId w:val="19"/>
        </w:numPr>
        <w:rPr>
          <w:rFonts w:ascii="微软雅黑" w:eastAsia="微软雅黑" w:hAnsi="微软雅黑"/>
          <w:sz w:val="24"/>
          <w:szCs w:val="24"/>
        </w:rPr>
      </w:pPr>
      <w:r w:rsidRPr="008C0F63">
        <w:rPr>
          <w:rFonts w:ascii="微软雅黑" w:eastAsia="微软雅黑" w:hAnsi="微软雅黑" w:hint="eastAsia"/>
          <w:sz w:val="24"/>
          <w:szCs w:val="24"/>
        </w:rPr>
        <w:t>火车车装运管理</w:t>
      </w:r>
    </w:p>
    <w:p w:rsidR="0052011A" w:rsidRPr="008C0F63" w:rsidRDefault="0052011A" w:rsidP="00977488">
      <w:pPr>
        <w:pStyle w:val="ListParagraph"/>
        <w:numPr>
          <w:ilvl w:val="2"/>
          <w:numId w:val="19"/>
        </w:numPr>
        <w:rPr>
          <w:rFonts w:ascii="微软雅黑" w:eastAsia="微软雅黑" w:hAnsi="微软雅黑"/>
          <w:sz w:val="24"/>
          <w:szCs w:val="24"/>
        </w:rPr>
      </w:pPr>
      <w:r w:rsidRPr="008C0F63">
        <w:rPr>
          <w:rFonts w:ascii="微软雅黑" w:eastAsia="微软雅黑" w:hAnsi="微软雅黑" w:hint="eastAsia"/>
          <w:sz w:val="24"/>
          <w:szCs w:val="24"/>
        </w:rPr>
        <w:t>记录装运日期、本中转中心货运编号、车次号、出发地、到达地、车厢号、监装员、本次装箱所有托运单号、运费</w:t>
      </w:r>
    </w:p>
    <w:p w:rsidR="0052011A" w:rsidRPr="008C0F63" w:rsidRDefault="0052011A" w:rsidP="00977488">
      <w:pPr>
        <w:pStyle w:val="ListParagraph"/>
        <w:numPr>
          <w:ilvl w:val="1"/>
          <w:numId w:val="19"/>
        </w:numPr>
        <w:rPr>
          <w:rFonts w:ascii="微软雅黑" w:eastAsia="微软雅黑" w:hAnsi="微软雅黑"/>
          <w:sz w:val="24"/>
          <w:szCs w:val="24"/>
        </w:rPr>
      </w:pPr>
      <w:r w:rsidRPr="008C0F63">
        <w:rPr>
          <w:rFonts w:ascii="微软雅黑" w:eastAsia="微软雅黑" w:hAnsi="微软雅黑" w:hint="eastAsia"/>
          <w:sz w:val="24"/>
          <w:szCs w:val="24"/>
        </w:rPr>
        <w:t>汽车装运管理</w:t>
      </w:r>
    </w:p>
    <w:p w:rsidR="0052011A" w:rsidRPr="008C0F63" w:rsidRDefault="0052011A" w:rsidP="00E90F47">
      <w:pPr>
        <w:pStyle w:val="ListParagraph"/>
        <w:numPr>
          <w:ilvl w:val="2"/>
          <w:numId w:val="19"/>
        </w:numPr>
        <w:rPr>
          <w:rFonts w:ascii="微软雅黑" w:eastAsia="微软雅黑" w:hAnsi="微软雅黑"/>
          <w:sz w:val="24"/>
          <w:szCs w:val="24"/>
        </w:rPr>
      </w:pPr>
      <w:r w:rsidRPr="008C0F63">
        <w:rPr>
          <w:rFonts w:ascii="微软雅黑" w:eastAsia="微软雅黑" w:hAnsi="微软雅黑" w:hint="eastAsia"/>
          <w:sz w:val="24"/>
          <w:szCs w:val="24"/>
        </w:rPr>
        <w:t>记录装运日期、本中转中心汽运编号、车次号、出发地、到达地、监装员、押运员、本次装箱所有托运单号、运费</w:t>
      </w:r>
    </w:p>
    <w:p w:rsidR="0052011A" w:rsidRPr="008C0F63" w:rsidRDefault="0052011A" w:rsidP="00581E21">
      <w:pPr>
        <w:pStyle w:val="ListParagraph"/>
        <w:numPr>
          <w:ilvl w:val="0"/>
          <w:numId w:val="19"/>
        </w:numPr>
        <w:rPr>
          <w:rFonts w:ascii="微软雅黑" w:eastAsia="微软雅黑" w:hAnsi="微软雅黑"/>
          <w:sz w:val="24"/>
          <w:szCs w:val="24"/>
        </w:rPr>
      </w:pPr>
      <w:r w:rsidRPr="008C0F63">
        <w:rPr>
          <w:rFonts w:ascii="微软雅黑" w:eastAsia="微软雅黑" w:hAnsi="微软雅黑" w:hint="eastAsia"/>
          <w:sz w:val="24"/>
          <w:szCs w:val="24"/>
        </w:rPr>
        <w:t>中转中心仓库管理人员</w:t>
      </w:r>
    </w:p>
    <w:p w:rsidR="0052011A" w:rsidRPr="008C0F63" w:rsidRDefault="0052011A" w:rsidP="00CC04E9">
      <w:pPr>
        <w:pStyle w:val="ListParagraph"/>
        <w:numPr>
          <w:ilvl w:val="1"/>
          <w:numId w:val="19"/>
        </w:numPr>
        <w:rPr>
          <w:rFonts w:ascii="微软雅黑" w:eastAsia="微软雅黑" w:hAnsi="微软雅黑"/>
          <w:sz w:val="24"/>
          <w:szCs w:val="24"/>
        </w:rPr>
      </w:pPr>
      <w:r w:rsidRPr="008C0F63">
        <w:rPr>
          <w:rFonts w:ascii="微软雅黑" w:eastAsia="微软雅黑" w:hAnsi="微软雅黑" w:hint="eastAsia"/>
          <w:sz w:val="24"/>
          <w:szCs w:val="24"/>
        </w:rPr>
        <w:t>仓库管理</w:t>
      </w:r>
    </w:p>
    <w:p w:rsidR="0052011A" w:rsidRPr="008C0F63" w:rsidRDefault="0052011A" w:rsidP="00CC04E9">
      <w:pPr>
        <w:pStyle w:val="ListParagraph"/>
        <w:numPr>
          <w:ilvl w:val="2"/>
          <w:numId w:val="19"/>
        </w:numPr>
        <w:rPr>
          <w:rFonts w:ascii="微软雅黑" w:eastAsia="微软雅黑" w:hAnsi="微软雅黑"/>
          <w:sz w:val="24"/>
          <w:szCs w:val="24"/>
        </w:rPr>
      </w:pPr>
      <w:r w:rsidRPr="008C0F63">
        <w:rPr>
          <w:rFonts w:ascii="微软雅黑" w:eastAsia="微软雅黑" w:hAnsi="微软雅黑" w:hint="eastAsia"/>
          <w:sz w:val="24"/>
          <w:szCs w:val="24"/>
        </w:rPr>
        <w:t>出库、入库</w:t>
      </w:r>
    </w:p>
    <w:p w:rsidR="0052011A" w:rsidRPr="008C0F63" w:rsidRDefault="0052011A" w:rsidP="00CC04E9">
      <w:pPr>
        <w:pStyle w:val="ListParagraph"/>
        <w:numPr>
          <w:ilvl w:val="2"/>
          <w:numId w:val="19"/>
        </w:numPr>
        <w:rPr>
          <w:rFonts w:ascii="微软雅黑" w:eastAsia="微软雅黑" w:hAnsi="微软雅黑"/>
          <w:sz w:val="24"/>
          <w:szCs w:val="24"/>
        </w:rPr>
      </w:pPr>
      <w:r w:rsidRPr="008C0F63">
        <w:rPr>
          <w:rFonts w:ascii="微软雅黑" w:eastAsia="微软雅黑" w:hAnsi="微软雅黑" w:hint="eastAsia"/>
          <w:sz w:val="24"/>
          <w:szCs w:val="24"/>
        </w:rPr>
        <w:t>库存盘点</w:t>
      </w:r>
    </w:p>
    <w:p w:rsidR="0052011A" w:rsidRPr="008C0F63" w:rsidRDefault="0052011A" w:rsidP="00CC04E9">
      <w:pPr>
        <w:pStyle w:val="ListParagraph"/>
        <w:numPr>
          <w:ilvl w:val="2"/>
          <w:numId w:val="19"/>
        </w:numPr>
        <w:rPr>
          <w:rFonts w:ascii="微软雅黑" w:eastAsia="微软雅黑" w:hAnsi="微软雅黑"/>
          <w:sz w:val="24"/>
          <w:szCs w:val="24"/>
        </w:rPr>
      </w:pPr>
      <w:r w:rsidRPr="008C0F63">
        <w:rPr>
          <w:rFonts w:ascii="微软雅黑" w:eastAsia="微软雅黑" w:hAnsi="微软雅黑" w:hint="eastAsia"/>
          <w:sz w:val="24"/>
          <w:szCs w:val="24"/>
        </w:rPr>
        <w:t>库存信息初始化</w:t>
      </w:r>
    </w:p>
    <w:p w:rsidR="0052011A" w:rsidRPr="008C0F63" w:rsidRDefault="0052011A" w:rsidP="00E90F47">
      <w:pPr>
        <w:pStyle w:val="ListParagraph"/>
        <w:rPr>
          <w:rFonts w:ascii="微软雅黑" w:eastAsia="微软雅黑" w:hAnsi="微软雅黑"/>
          <w:sz w:val="24"/>
          <w:szCs w:val="24"/>
        </w:rPr>
      </w:pPr>
    </w:p>
    <w:p w:rsidR="0052011A" w:rsidRPr="008C0F63" w:rsidRDefault="0052011A" w:rsidP="0060575F">
      <w:pPr>
        <w:pStyle w:val="ListParagraph"/>
        <w:numPr>
          <w:ilvl w:val="0"/>
          <w:numId w:val="19"/>
        </w:numPr>
        <w:rPr>
          <w:rFonts w:ascii="微软雅黑" w:eastAsia="微软雅黑" w:hAnsi="微软雅黑"/>
          <w:sz w:val="24"/>
          <w:szCs w:val="24"/>
        </w:rPr>
      </w:pPr>
      <w:r w:rsidRPr="008C0F63">
        <w:rPr>
          <w:rFonts w:ascii="微软雅黑" w:eastAsia="微软雅黑" w:hAnsi="微软雅黑" w:hint="eastAsia"/>
          <w:sz w:val="24"/>
          <w:szCs w:val="24"/>
        </w:rPr>
        <w:t>财务人员</w:t>
      </w:r>
    </w:p>
    <w:p w:rsidR="0052011A" w:rsidRPr="008C0F63" w:rsidRDefault="0052011A" w:rsidP="00CC04E9">
      <w:pPr>
        <w:pStyle w:val="ListParagraph"/>
        <w:numPr>
          <w:ilvl w:val="1"/>
          <w:numId w:val="19"/>
        </w:numPr>
        <w:rPr>
          <w:rFonts w:ascii="微软雅黑" w:eastAsia="微软雅黑" w:hAnsi="微软雅黑"/>
          <w:sz w:val="24"/>
          <w:szCs w:val="24"/>
        </w:rPr>
      </w:pPr>
      <w:r w:rsidRPr="008C0F63">
        <w:rPr>
          <w:rFonts w:ascii="微软雅黑" w:eastAsia="微软雅黑" w:hAnsi="微软雅黑" w:hint="eastAsia"/>
          <w:sz w:val="24"/>
          <w:szCs w:val="24"/>
        </w:rPr>
        <w:t>结算管理</w:t>
      </w:r>
    </w:p>
    <w:p w:rsidR="0052011A" w:rsidRPr="008C0F63" w:rsidRDefault="0052011A" w:rsidP="00CC04E9">
      <w:pPr>
        <w:pStyle w:val="ListParagraph"/>
        <w:numPr>
          <w:ilvl w:val="2"/>
          <w:numId w:val="19"/>
        </w:numPr>
        <w:rPr>
          <w:rFonts w:ascii="微软雅黑" w:eastAsia="微软雅黑" w:hAnsi="微软雅黑"/>
          <w:sz w:val="24"/>
          <w:szCs w:val="24"/>
        </w:rPr>
      </w:pPr>
      <w:r w:rsidRPr="008C0F63">
        <w:rPr>
          <w:rFonts w:ascii="微软雅黑" w:eastAsia="微软雅黑" w:hAnsi="微软雅黑" w:hint="eastAsia"/>
          <w:sz w:val="24"/>
          <w:szCs w:val="24"/>
        </w:rPr>
        <w:t>包含收款信息（收款日期、收款单位、收款人、收款方、收款金额、收款地点）</w:t>
      </w:r>
    </w:p>
    <w:p w:rsidR="0052011A" w:rsidRPr="008C0F63" w:rsidRDefault="0052011A" w:rsidP="00CC04E9">
      <w:pPr>
        <w:pStyle w:val="ListParagraph"/>
        <w:numPr>
          <w:ilvl w:val="1"/>
          <w:numId w:val="19"/>
        </w:numPr>
        <w:rPr>
          <w:rFonts w:ascii="微软雅黑" w:eastAsia="微软雅黑" w:hAnsi="微软雅黑"/>
          <w:sz w:val="24"/>
          <w:szCs w:val="24"/>
        </w:rPr>
      </w:pPr>
      <w:r w:rsidRPr="008C0F63">
        <w:rPr>
          <w:rFonts w:ascii="微软雅黑" w:eastAsia="微软雅黑" w:hAnsi="微软雅黑" w:hint="eastAsia"/>
          <w:sz w:val="24"/>
          <w:szCs w:val="24"/>
        </w:rPr>
        <w:t>成本管理</w:t>
      </w:r>
    </w:p>
    <w:p w:rsidR="0052011A" w:rsidRPr="008C0F63" w:rsidRDefault="0052011A" w:rsidP="005C3209">
      <w:pPr>
        <w:pStyle w:val="ListParagraph"/>
        <w:numPr>
          <w:ilvl w:val="2"/>
          <w:numId w:val="19"/>
        </w:numPr>
        <w:rPr>
          <w:rFonts w:ascii="微软雅黑" w:eastAsia="微软雅黑" w:hAnsi="微软雅黑"/>
          <w:sz w:val="24"/>
          <w:szCs w:val="24"/>
        </w:rPr>
      </w:pPr>
      <w:r w:rsidRPr="008C0F63">
        <w:rPr>
          <w:rFonts w:ascii="微软雅黑" w:eastAsia="微软雅黑" w:hAnsi="微软雅黑" w:hint="eastAsia"/>
          <w:sz w:val="24"/>
          <w:szCs w:val="24"/>
        </w:rPr>
        <w:t>租金（按年收）</w:t>
      </w:r>
    </w:p>
    <w:p w:rsidR="0052011A" w:rsidRPr="008C0F63" w:rsidRDefault="0052011A" w:rsidP="005C3209">
      <w:pPr>
        <w:pStyle w:val="ListParagraph"/>
        <w:numPr>
          <w:ilvl w:val="2"/>
          <w:numId w:val="19"/>
        </w:numPr>
        <w:rPr>
          <w:rFonts w:ascii="微软雅黑" w:eastAsia="微软雅黑" w:hAnsi="微软雅黑"/>
          <w:sz w:val="24"/>
          <w:szCs w:val="24"/>
        </w:rPr>
      </w:pPr>
      <w:r w:rsidRPr="008C0F63">
        <w:rPr>
          <w:rFonts w:ascii="微软雅黑" w:eastAsia="微软雅黑" w:hAnsi="微软雅黑" w:hint="eastAsia"/>
          <w:sz w:val="24"/>
          <w:szCs w:val="24"/>
        </w:rPr>
        <w:t>运费（按次计算）</w:t>
      </w:r>
    </w:p>
    <w:p w:rsidR="0052011A" w:rsidRPr="008C0F63" w:rsidRDefault="0052011A" w:rsidP="005C3209">
      <w:pPr>
        <w:pStyle w:val="ListParagraph"/>
        <w:numPr>
          <w:ilvl w:val="2"/>
          <w:numId w:val="19"/>
        </w:numPr>
        <w:rPr>
          <w:rFonts w:ascii="微软雅黑" w:eastAsia="微软雅黑" w:hAnsi="微软雅黑"/>
          <w:sz w:val="24"/>
          <w:szCs w:val="24"/>
        </w:rPr>
      </w:pPr>
      <w:r w:rsidRPr="008C0F63">
        <w:rPr>
          <w:rFonts w:ascii="微软雅黑" w:eastAsia="微软雅黑" w:hAnsi="微软雅黑" w:hint="eastAsia"/>
          <w:sz w:val="24"/>
          <w:szCs w:val="24"/>
        </w:rPr>
        <w:t>人员工资（按月统计）（快递员提成、司机计次、业务员月薪）</w:t>
      </w:r>
    </w:p>
    <w:p w:rsidR="0052011A" w:rsidRPr="008C0F63" w:rsidRDefault="0052011A" w:rsidP="00CC04E9">
      <w:pPr>
        <w:pStyle w:val="ListParagraph"/>
        <w:numPr>
          <w:ilvl w:val="1"/>
          <w:numId w:val="19"/>
        </w:numPr>
        <w:rPr>
          <w:rFonts w:ascii="微软雅黑" w:eastAsia="微软雅黑" w:hAnsi="微软雅黑"/>
          <w:sz w:val="24"/>
          <w:szCs w:val="24"/>
        </w:rPr>
      </w:pPr>
      <w:r w:rsidRPr="008C0F63">
        <w:rPr>
          <w:rFonts w:ascii="微软雅黑" w:eastAsia="微软雅黑" w:hAnsi="微软雅黑" w:hint="eastAsia"/>
          <w:sz w:val="24"/>
          <w:szCs w:val="24"/>
        </w:rPr>
        <w:t>统计报表</w:t>
      </w:r>
    </w:p>
    <w:p w:rsidR="0052011A" w:rsidRPr="008C0F63" w:rsidRDefault="0052011A" w:rsidP="0074607F">
      <w:pPr>
        <w:pStyle w:val="ListParagraph"/>
        <w:numPr>
          <w:ilvl w:val="2"/>
          <w:numId w:val="19"/>
        </w:numPr>
        <w:rPr>
          <w:rFonts w:ascii="微软雅黑" w:eastAsia="微软雅黑" w:hAnsi="微软雅黑"/>
          <w:sz w:val="24"/>
          <w:szCs w:val="24"/>
        </w:rPr>
      </w:pPr>
      <w:r w:rsidRPr="008C0F63">
        <w:rPr>
          <w:rFonts w:ascii="微软雅黑" w:eastAsia="微软雅黑" w:hAnsi="微软雅黑" w:hint="eastAsia"/>
          <w:sz w:val="24"/>
          <w:szCs w:val="24"/>
        </w:rPr>
        <w:t>经营情况表</w:t>
      </w:r>
    </w:p>
    <w:p w:rsidR="0052011A" w:rsidRPr="008C0F63" w:rsidRDefault="0052011A" w:rsidP="00CC04E9">
      <w:pPr>
        <w:pStyle w:val="ListParagraph"/>
        <w:numPr>
          <w:ilvl w:val="1"/>
          <w:numId w:val="19"/>
        </w:numPr>
        <w:rPr>
          <w:rFonts w:ascii="微软雅黑" w:eastAsia="微软雅黑" w:hAnsi="微软雅黑"/>
          <w:sz w:val="24"/>
          <w:szCs w:val="24"/>
        </w:rPr>
      </w:pPr>
      <w:r w:rsidRPr="008C0F63">
        <w:rPr>
          <w:rFonts w:ascii="微软雅黑" w:eastAsia="微软雅黑" w:hAnsi="微软雅黑" w:hint="eastAsia"/>
          <w:sz w:val="24"/>
          <w:szCs w:val="24"/>
        </w:rPr>
        <w:t>账户管理</w:t>
      </w:r>
    </w:p>
    <w:p w:rsidR="0052011A" w:rsidRPr="008C0F63" w:rsidRDefault="0052011A" w:rsidP="0074607F">
      <w:pPr>
        <w:pStyle w:val="ListParagraph"/>
        <w:numPr>
          <w:ilvl w:val="2"/>
          <w:numId w:val="19"/>
        </w:numPr>
        <w:rPr>
          <w:rFonts w:ascii="微软雅黑" w:eastAsia="微软雅黑" w:hAnsi="微软雅黑"/>
          <w:sz w:val="24"/>
          <w:szCs w:val="24"/>
        </w:rPr>
      </w:pPr>
      <w:r w:rsidRPr="008C0F63">
        <w:rPr>
          <w:rFonts w:ascii="微软雅黑" w:eastAsia="微软雅黑" w:hAnsi="微软雅黑" w:hint="eastAsia"/>
          <w:sz w:val="24"/>
          <w:szCs w:val="24"/>
        </w:rPr>
        <w:t>初始化</w:t>
      </w:r>
    </w:p>
    <w:p w:rsidR="0052011A" w:rsidRPr="008C0F63" w:rsidRDefault="0052011A" w:rsidP="0074607F">
      <w:pPr>
        <w:pStyle w:val="ListParagraph"/>
        <w:numPr>
          <w:ilvl w:val="2"/>
          <w:numId w:val="19"/>
        </w:numPr>
        <w:rPr>
          <w:rFonts w:ascii="微软雅黑" w:eastAsia="微软雅黑" w:hAnsi="微软雅黑"/>
          <w:sz w:val="24"/>
          <w:szCs w:val="24"/>
        </w:rPr>
      </w:pPr>
      <w:r w:rsidRPr="008C0F63">
        <w:rPr>
          <w:rFonts w:ascii="微软雅黑" w:eastAsia="微软雅黑" w:hAnsi="微软雅黑" w:hint="eastAsia"/>
          <w:sz w:val="24"/>
          <w:szCs w:val="24"/>
        </w:rPr>
        <w:t>查询</w:t>
      </w:r>
    </w:p>
    <w:p w:rsidR="0052011A" w:rsidRPr="008C0F63" w:rsidRDefault="0052011A" w:rsidP="00717C85">
      <w:pPr>
        <w:pStyle w:val="ListParagraph"/>
        <w:ind w:left="1800"/>
        <w:rPr>
          <w:rFonts w:ascii="微软雅黑" w:eastAsia="微软雅黑" w:hAnsi="微软雅黑"/>
          <w:sz w:val="24"/>
          <w:szCs w:val="24"/>
        </w:rPr>
      </w:pPr>
    </w:p>
    <w:p w:rsidR="0052011A" w:rsidRPr="008C0F63" w:rsidRDefault="0052011A" w:rsidP="00796A32">
      <w:pPr>
        <w:pStyle w:val="ListParagraph"/>
        <w:numPr>
          <w:ilvl w:val="0"/>
          <w:numId w:val="19"/>
        </w:numPr>
        <w:rPr>
          <w:rFonts w:ascii="微软雅黑" w:eastAsia="微软雅黑" w:hAnsi="微软雅黑"/>
          <w:sz w:val="24"/>
          <w:szCs w:val="24"/>
        </w:rPr>
      </w:pPr>
      <w:r w:rsidRPr="008C0F63">
        <w:rPr>
          <w:rFonts w:ascii="微软雅黑" w:eastAsia="微软雅黑" w:hAnsi="微软雅黑" w:hint="eastAsia"/>
          <w:sz w:val="24"/>
          <w:szCs w:val="24"/>
        </w:rPr>
        <w:t>总经理</w:t>
      </w:r>
    </w:p>
    <w:p w:rsidR="0052011A" w:rsidRPr="008C0F63" w:rsidRDefault="0052011A" w:rsidP="00717C85">
      <w:pPr>
        <w:pStyle w:val="ListParagraph"/>
        <w:numPr>
          <w:ilvl w:val="1"/>
          <w:numId w:val="19"/>
        </w:numPr>
        <w:rPr>
          <w:rFonts w:ascii="微软雅黑" w:eastAsia="微软雅黑" w:hAnsi="微软雅黑"/>
          <w:sz w:val="24"/>
          <w:szCs w:val="24"/>
        </w:rPr>
      </w:pPr>
      <w:r w:rsidRPr="008C0F63">
        <w:rPr>
          <w:rFonts w:ascii="微软雅黑" w:eastAsia="微软雅黑" w:hAnsi="微软雅黑" w:hint="eastAsia"/>
          <w:sz w:val="24"/>
          <w:szCs w:val="24"/>
        </w:rPr>
        <w:t>人员和机构管理</w:t>
      </w:r>
    </w:p>
    <w:p w:rsidR="0052011A" w:rsidRPr="008C0F63" w:rsidRDefault="0052011A" w:rsidP="00717C85">
      <w:pPr>
        <w:pStyle w:val="ListParagraph"/>
        <w:numPr>
          <w:ilvl w:val="2"/>
          <w:numId w:val="19"/>
        </w:numPr>
        <w:rPr>
          <w:rFonts w:ascii="微软雅黑" w:eastAsia="微软雅黑" w:hAnsi="微软雅黑"/>
          <w:sz w:val="24"/>
          <w:szCs w:val="24"/>
        </w:rPr>
      </w:pPr>
      <w:r w:rsidRPr="008C0F63">
        <w:rPr>
          <w:rFonts w:ascii="微软雅黑" w:eastAsia="微软雅黑" w:hAnsi="微软雅黑" w:hint="eastAsia"/>
          <w:sz w:val="24"/>
          <w:szCs w:val="24"/>
        </w:rPr>
        <w:t>工资管理</w:t>
      </w:r>
    </w:p>
    <w:p w:rsidR="0052011A" w:rsidRPr="008C0F63" w:rsidRDefault="0052011A" w:rsidP="00717C85">
      <w:pPr>
        <w:pStyle w:val="ListParagraph"/>
        <w:numPr>
          <w:ilvl w:val="2"/>
          <w:numId w:val="19"/>
        </w:numPr>
        <w:rPr>
          <w:rFonts w:ascii="微软雅黑" w:eastAsia="微软雅黑" w:hAnsi="微软雅黑"/>
          <w:sz w:val="24"/>
          <w:szCs w:val="24"/>
        </w:rPr>
      </w:pPr>
      <w:r w:rsidRPr="008C0F63">
        <w:rPr>
          <w:rFonts w:ascii="微软雅黑" w:eastAsia="微软雅黑" w:hAnsi="微软雅黑" w:hint="eastAsia"/>
          <w:sz w:val="24"/>
          <w:szCs w:val="24"/>
        </w:rPr>
        <w:t>机构管理</w:t>
      </w:r>
    </w:p>
    <w:p w:rsidR="0052011A" w:rsidRPr="008C0F63" w:rsidRDefault="0052011A" w:rsidP="00CC04E9">
      <w:pPr>
        <w:pStyle w:val="ListParagraph"/>
        <w:numPr>
          <w:ilvl w:val="1"/>
          <w:numId w:val="19"/>
        </w:numPr>
        <w:rPr>
          <w:rFonts w:ascii="微软雅黑" w:eastAsia="微软雅黑" w:hAnsi="微软雅黑"/>
          <w:sz w:val="24"/>
          <w:szCs w:val="24"/>
        </w:rPr>
      </w:pPr>
      <w:r w:rsidRPr="008C0F63">
        <w:rPr>
          <w:rFonts w:ascii="微软雅黑" w:eastAsia="微软雅黑" w:hAnsi="微软雅黑" w:hint="eastAsia"/>
          <w:sz w:val="24"/>
          <w:szCs w:val="24"/>
        </w:rPr>
        <w:t>统计分析</w:t>
      </w:r>
    </w:p>
    <w:p w:rsidR="0052011A" w:rsidRPr="008C0F63" w:rsidRDefault="0052011A" w:rsidP="00581E21">
      <w:pPr>
        <w:pStyle w:val="ListParagraph"/>
        <w:numPr>
          <w:ilvl w:val="2"/>
          <w:numId w:val="19"/>
        </w:numPr>
        <w:rPr>
          <w:rFonts w:ascii="微软雅黑" w:eastAsia="微软雅黑" w:hAnsi="微软雅黑"/>
          <w:sz w:val="24"/>
          <w:szCs w:val="24"/>
        </w:rPr>
      </w:pPr>
      <w:r w:rsidRPr="008C0F63">
        <w:rPr>
          <w:rFonts w:ascii="微软雅黑" w:eastAsia="微软雅黑" w:hAnsi="微软雅黑" w:hint="eastAsia"/>
          <w:sz w:val="24"/>
          <w:szCs w:val="24"/>
        </w:rPr>
        <w:t>库存整体状况</w:t>
      </w:r>
    </w:p>
    <w:p w:rsidR="0052011A" w:rsidRPr="008C0F63" w:rsidRDefault="0052011A" w:rsidP="00581E21">
      <w:pPr>
        <w:pStyle w:val="ListParagraph"/>
        <w:numPr>
          <w:ilvl w:val="2"/>
          <w:numId w:val="19"/>
        </w:numPr>
        <w:rPr>
          <w:rFonts w:ascii="微软雅黑" w:eastAsia="微软雅黑" w:hAnsi="微软雅黑"/>
          <w:sz w:val="24"/>
          <w:szCs w:val="24"/>
        </w:rPr>
      </w:pPr>
      <w:r w:rsidRPr="008C0F63">
        <w:rPr>
          <w:rFonts w:ascii="微软雅黑" w:eastAsia="微软雅黑" w:hAnsi="微软雅黑" w:hint="eastAsia"/>
          <w:sz w:val="24"/>
          <w:szCs w:val="24"/>
        </w:rPr>
        <w:t>账户状况</w:t>
      </w:r>
    </w:p>
    <w:p w:rsidR="0052011A" w:rsidRPr="008C0F63" w:rsidRDefault="0052011A" w:rsidP="00581E21">
      <w:pPr>
        <w:pStyle w:val="ListParagraph"/>
        <w:numPr>
          <w:ilvl w:val="2"/>
          <w:numId w:val="19"/>
        </w:numPr>
        <w:rPr>
          <w:rFonts w:ascii="微软雅黑" w:eastAsia="微软雅黑" w:hAnsi="微软雅黑"/>
          <w:sz w:val="24"/>
          <w:szCs w:val="24"/>
        </w:rPr>
      </w:pPr>
      <w:r w:rsidRPr="008C0F63">
        <w:rPr>
          <w:rFonts w:ascii="微软雅黑" w:eastAsia="微软雅黑" w:hAnsi="微软雅黑" w:hint="eastAsia"/>
          <w:sz w:val="24"/>
          <w:szCs w:val="24"/>
        </w:rPr>
        <w:t>查看运输空载率</w:t>
      </w:r>
    </w:p>
    <w:p w:rsidR="0052011A" w:rsidRPr="008C0F63" w:rsidRDefault="0052011A" w:rsidP="008C0F63">
      <w:pPr>
        <w:pStyle w:val="ListParagraph"/>
        <w:numPr>
          <w:ilvl w:val="0"/>
          <w:numId w:val="19"/>
        </w:numPr>
        <w:rPr>
          <w:rFonts w:ascii="微软雅黑" w:eastAsia="微软雅黑" w:hAnsi="微软雅黑"/>
          <w:sz w:val="24"/>
          <w:szCs w:val="24"/>
        </w:rPr>
      </w:pPr>
      <w:r w:rsidRPr="008C0F63">
        <w:rPr>
          <w:rFonts w:ascii="微软雅黑" w:eastAsia="微软雅黑" w:hAnsi="微软雅黑" w:hint="eastAsia"/>
          <w:sz w:val="24"/>
          <w:szCs w:val="24"/>
        </w:rPr>
        <w:t>管理员（负责管理用户的账号和密码和权限管理）</w:t>
      </w:r>
    </w:p>
    <w:sectPr w:rsidR="0052011A" w:rsidRPr="008C0F63" w:rsidSect="00B73B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011A" w:rsidRDefault="0052011A" w:rsidP="00BE19D2">
      <w:r>
        <w:separator/>
      </w:r>
    </w:p>
  </w:endnote>
  <w:endnote w:type="continuationSeparator" w:id="0">
    <w:p w:rsidR="0052011A" w:rsidRDefault="0052011A" w:rsidP="00BE19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ang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011A" w:rsidRDefault="0052011A" w:rsidP="00BE19D2">
      <w:r>
        <w:separator/>
      </w:r>
    </w:p>
  </w:footnote>
  <w:footnote w:type="continuationSeparator" w:id="0">
    <w:p w:rsidR="0052011A" w:rsidRDefault="0052011A" w:rsidP="00BE19D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D9B0C51C"/>
    <w:lvl w:ilvl="0">
      <w:start w:val="1"/>
      <w:numFmt w:val="bullet"/>
      <w:lvlText w:val=""/>
      <w:lvlJc w:val="left"/>
      <w:pPr>
        <w:tabs>
          <w:tab w:val="num" w:pos="0"/>
        </w:tabs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3A3F34"/>
    <w:multiLevelType w:val="hybridMultilevel"/>
    <w:tmpl w:val="C3923686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>
    <w:nsid w:val="038C36F0"/>
    <w:multiLevelType w:val="hybridMultilevel"/>
    <w:tmpl w:val="C4B4D4E2"/>
    <w:lvl w:ilvl="0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">
    <w:nsid w:val="0C72336A"/>
    <w:multiLevelType w:val="hybridMultilevel"/>
    <w:tmpl w:val="63A64AE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15AE76C7"/>
    <w:multiLevelType w:val="hybridMultilevel"/>
    <w:tmpl w:val="33500708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5">
    <w:nsid w:val="2568439F"/>
    <w:multiLevelType w:val="hybridMultilevel"/>
    <w:tmpl w:val="08564E18"/>
    <w:lvl w:ilvl="0" w:tplc="04090003">
      <w:start w:val="1"/>
      <w:numFmt w:val="decimal"/>
      <w:lvlText w:val="%1."/>
      <w:lvlJc w:val="left"/>
      <w:pPr>
        <w:ind w:left="420" w:hanging="420"/>
      </w:pPr>
      <w:rPr>
        <w:rFonts w:cs="Times New Roman" w:hint="eastAsia"/>
      </w:rPr>
    </w:lvl>
    <w:lvl w:ilvl="1" w:tplc="04090003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2D4AF53C">
      <w:start w:val="1"/>
      <w:numFmt w:val="decimal"/>
      <w:lvlText w:val="%4、"/>
      <w:lvlJc w:val="left"/>
      <w:pPr>
        <w:ind w:left="1636" w:hanging="360"/>
      </w:pPr>
      <w:rPr>
        <w:rFonts w:cs="Times New Roman" w:hint="default"/>
      </w:rPr>
    </w:lvl>
    <w:lvl w:ilvl="4" w:tplc="04090003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5C360530">
      <w:start w:val="1"/>
      <w:numFmt w:val="decimalEnclosedCircle"/>
      <w:lvlText w:val="%6"/>
      <w:lvlJc w:val="left"/>
      <w:pPr>
        <w:ind w:left="2487" w:hanging="360"/>
      </w:pPr>
      <w:rPr>
        <w:rFonts w:cs="Times New Roman" w:hint="default"/>
      </w:rPr>
    </w:lvl>
    <w:lvl w:ilvl="6" w:tplc="04090001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03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6">
    <w:nsid w:val="2F7309EE"/>
    <w:multiLevelType w:val="hybridMultilevel"/>
    <w:tmpl w:val="C232B206"/>
    <w:lvl w:ilvl="0" w:tplc="C780F092">
      <w:start w:val="1"/>
      <w:numFmt w:val="decimal"/>
      <w:lvlText w:val="%1."/>
      <w:lvlJc w:val="left"/>
      <w:pPr>
        <w:ind w:left="720" w:hanging="360"/>
      </w:pPr>
      <w:rPr>
        <w:rFonts w:cs="Times New Roman"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2FED4448"/>
    <w:multiLevelType w:val="hybridMultilevel"/>
    <w:tmpl w:val="6D78EE4A"/>
    <w:lvl w:ilvl="0" w:tplc="C86C4FB2">
      <w:start w:val="1"/>
      <w:numFmt w:val="decimal"/>
      <w:lvlText w:val="%1."/>
      <w:lvlJc w:val="left"/>
      <w:pPr>
        <w:ind w:left="420" w:hanging="420"/>
      </w:pPr>
      <w:rPr>
        <w:rFonts w:cs="Times New Roman" w:hint="eastAsia"/>
      </w:rPr>
    </w:lvl>
    <w:lvl w:ilvl="1" w:tplc="B1EC53EC">
      <w:start w:val="1"/>
      <w:numFmt w:val="decimal"/>
      <w:lvlText w:val="(%2)"/>
      <w:lvlJc w:val="left"/>
      <w:pPr>
        <w:ind w:left="840" w:hanging="420"/>
      </w:pPr>
      <w:rPr>
        <w:rFonts w:cs="Times New Roman" w:hint="eastAsia"/>
      </w:rPr>
    </w:lvl>
    <w:lvl w:ilvl="2" w:tplc="F7309516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3" w:tplc="DA7EB904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4" w:tplc="7DC0B1C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56B27C7C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44303662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C07CCC66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F37C5DF0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8">
    <w:nsid w:val="36837966"/>
    <w:multiLevelType w:val="hybridMultilevel"/>
    <w:tmpl w:val="10CE27E4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87074C"/>
    <w:multiLevelType w:val="hybridMultilevel"/>
    <w:tmpl w:val="3F7E5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5870CC"/>
    <w:multiLevelType w:val="hybridMultilevel"/>
    <w:tmpl w:val="0A7811D8"/>
    <w:lvl w:ilvl="0" w:tplc="5C360530">
      <w:start w:val="1"/>
      <w:numFmt w:val="decimalEnclosedCircle"/>
      <w:lvlText w:val="%1"/>
      <w:lvlJc w:val="left"/>
      <w:pPr>
        <w:ind w:left="11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6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  <w:rPr>
        <w:rFonts w:cs="Times New Roman"/>
      </w:rPr>
    </w:lvl>
  </w:abstractNum>
  <w:abstractNum w:abstractNumId="11">
    <w:nsid w:val="37F148E6"/>
    <w:multiLevelType w:val="hybridMultilevel"/>
    <w:tmpl w:val="B4CA4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96120B"/>
    <w:multiLevelType w:val="hybridMultilevel"/>
    <w:tmpl w:val="D842DB1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>
    <w:nsid w:val="4104676A"/>
    <w:multiLevelType w:val="hybridMultilevel"/>
    <w:tmpl w:val="456CBA8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>
    <w:nsid w:val="41F10988"/>
    <w:multiLevelType w:val="hybridMultilevel"/>
    <w:tmpl w:val="A046127C"/>
    <w:lvl w:ilvl="0" w:tplc="04090003">
      <w:start w:val="1"/>
      <w:numFmt w:val="decimal"/>
      <w:lvlText w:val="%1."/>
      <w:lvlJc w:val="left"/>
      <w:pPr>
        <w:ind w:left="420" w:hanging="420"/>
      </w:pPr>
      <w:rPr>
        <w:rFonts w:cs="Times New Roman" w:hint="eastAsia"/>
      </w:rPr>
    </w:lvl>
    <w:lvl w:ilvl="1" w:tplc="04090003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3">
      <w:start w:val="1"/>
      <w:numFmt w:val="bullet"/>
      <w:lvlText w:val=""/>
      <w:lvlJc w:val="left"/>
      <w:pPr>
        <w:ind w:left="1636" w:hanging="360"/>
      </w:pPr>
      <w:rPr>
        <w:rFonts w:ascii="Wingdings" w:hAnsi="Wingdings" w:hint="default"/>
      </w:rPr>
    </w:lvl>
    <w:lvl w:ilvl="4" w:tplc="04090003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5C360530">
      <w:start w:val="1"/>
      <w:numFmt w:val="decimalEnclosedCircle"/>
      <w:lvlText w:val="%6"/>
      <w:lvlJc w:val="left"/>
      <w:pPr>
        <w:ind w:left="2487" w:hanging="360"/>
      </w:pPr>
      <w:rPr>
        <w:rFonts w:cs="Times New Roman" w:hint="default"/>
      </w:rPr>
    </w:lvl>
    <w:lvl w:ilvl="6" w:tplc="04090001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03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5">
    <w:nsid w:val="477A5909"/>
    <w:multiLevelType w:val="hybridMultilevel"/>
    <w:tmpl w:val="CCB84D5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>
    <w:nsid w:val="477B6C85"/>
    <w:multiLevelType w:val="hybridMultilevel"/>
    <w:tmpl w:val="E6C80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88978E2"/>
    <w:multiLevelType w:val="hybridMultilevel"/>
    <w:tmpl w:val="93663368"/>
    <w:lvl w:ilvl="0" w:tplc="04090001">
      <w:start w:val="1"/>
      <w:numFmt w:val="bullet"/>
      <w:lvlText w:val=""/>
      <w:lvlJc w:val="left"/>
      <w:pPr>
        <w:ind w:left="11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15" w:hanging="420"/>
      </w:pPr>
      <w:rPr>
        <w:rFonts w:ascii="Wingdings" w:hAnsi="Wingdings" w:hint="default"/>
      </w:rPr>
    </w:lvl>
  </w:abstractNum>
  <w:abstractNum w:abstractNumId="18">
    <w:nsid w:val="4A7363F3"/>
    <w:multiLevelType w:val="hybridMultilevel"/>
    <w:tmpl w:val="BAA034DA"/>
    <w:lvl w:ilvl="0" w:tplc="0FFA54BA">
      <w:start w:val="1"/>
      <w:numFmt w:val="decimal"/>
      <w:lvlText w:val="%1."/>
      <w:lvlJc w:val="left"/>
      <w:pPr>
        <w:ind w:left="720" w:hanging="360"/>
      </w:pPr>
      <w:rPr>
        <w:rFonts w:cs="Times New Roman"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4C523A25"/>
    <w:multiLevelType w:val="hybridMultilevel"/>
    <w:tmpl w:val="BD54E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F10537C"/>
    <w:multiLevelType w:val="hybridMultilevel"/>
    <w:tmpl w:val="FBFEFD3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1">
    <w:nsid w:val="53C7A578"/>
    <w:multiLevelType w:val="singleLevel"/>
    <w:tmpl w:val="53C7A578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2">
    <w:nsid w:val="54FD33B4"/>
    <w:multiLevelType w:val="hybridMultilevel"/>
    <w:tmpl w:val="617E9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A3B58CA"/>
    <w:multiLevelType w:val="hybridMultilevel"/>
    <w:tmpl w:val="F574006C"/>
    <w:lvl w:ilvl="0" w:tplc="6AFCD99C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24">
    <w:nsid w:val="5D607BE0"/>
    <w:multiLevelType w:val="hybridMultilevel"/>
    <w:tmpl w:val="0A969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E1F1944"/>
    <w:multiLevelType w:val="hybridMultilevel"/>
    <w:tmpl w:val="BAA034DA"/>
    <w:lvl w:ilvl="0" w:tplc="0FFA54BA">
      <w:start w:val="1"/>
      <w:numFmt w:val="decimal"/>
      <w:lvlText w:val="%1."/>
      <w:lvlJc w:val="left"/>
      <w:pPr>
        <w:ind w:left="720" w:hanging="360"/>
      </w:pPr>
      <w:rPr>
        <w:rFonts w:cs="Times New Roman"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>
    <w:nsid w:val="62B03F80"/>
    <w:multiLevelType w:val="hybridMultilevel"/>
    <w:tmpl w:val="C128CF7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7">
    <w:nsid w:val="6808503F"/>
    <w:multiLevelType w:val="hybridMultilevel"/>
    <w:tmpl w:val="6D7A75C6"/>
    <w:lvl w:ilvl="0" w:tplc="816A2E54">
      <w:start w:val="1"/>
      <w:numFmt w:val="decimal"/>
      <w:lvlText w:val="%1."/>
      <w:lvlJc w:val="left"/>
      <w:pPr>
        <w:ind w:left="720" w:hanging="360"/>
      </w:pPr>
      <w:rPr>
        <w:rFonts w:cs="Times New Roman"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8">
    <w:nsid w:val="75396929"/>
    <w:multiLevelType w:val="hybridMultilevel"/>
    <w:tmpl w:val="546E7536"/>
    <w:lvl w:ilvl="0" w:tplc="04090001">
      <w:start w:val="1"/>
      <w:numFmt w:val="bullet"/>
      <w:lvlText w:val=""/>
      <w:lvlJc w:val="left"/>
      <w:pPr>
        <w:ind w:left="1572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9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1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3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5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7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9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1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32" w:hanging="420"/>
      </w:pPr>
      <w:rPr>
        <w:rFonts w:ascii="Wingdings" w:hAnsi="Wingdings" w:hint="default"/>
      </w:rPr>
    </w:lvl>
  </w:abstractNum>
  <w:abstractNum w:abstractNumId="29">
    <w:nsid w:val="76335EE5"/>
    <w:multiLevelType w:val="hybridMultilevel"/>
    <w:tmpl w:val="E5048C9E"/>
    <w:lvl w:ilvl="0" w:tplc="A1F80DCE">
      <w:start w:val="1"/>
      <w:numFmt w:val="decimal"/>
      <w:lvlText w:val="%1."/>
      <w:lvlJc w:val="left"/>
      <w:pPr>
        <w:ind w:left="720" w:hanging="360"/>
      </w:pPr>
      <w:rPr>
        <w:rFonts w:cs="Times New Roman"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8"/>
  </w:num>
  <w:num w:numId="2">
    <w:abstractNumId w:val="3"/>
  </w:num>
  <w:num w:numId="3">
    <w:abstractNumId w:val="19"/>
  </w:num>
  <w:num w:numId="4">
    <w:abstractNumId w:val="9"/>
  </w:num>
  <w:num w:numId="5">
    <w:abstractNumId w:val="16"/>
  </w:num>
  <w:num w:numId="6">
    <w:abstractNumId w:val="25"/>
  </w:num>
  <w:num w:numId="7">
    <w:abstractNumId w:val="5"/>
  </w:num>
  <w:num w:numId="8">
    <w:abstractNumId w:val="7"/>
  </w:num>
  <w:num w:numId="9">
    <w:abstractNumId w:val="27"/>
  </w:num>
  <w:num w:numId="10">
    <w:abstractNumId w:val="17"/>
  </w:num>
  <w:num w:numId="11">
    <w:abstractNumId w:val="28"/>
  </w:num>
  <w:num w:numId="12">
    <w:abstractNumId w:val="10"/>
  </w:num>
  <w:num w:numId="13">
    <w:abstractNumId w:val="4"/>
  </w:num>
  <w:num w:numId="14">
    <w:abstractNumId w:val="2"/>
  </w:num>
  <w:num w:numId="15">
    <w:abstractNumId w:val="14"/>
  </w:num>
  <w:num w:numId="16">
    <w:abstractNumId w:val="18"/>
  </w:num>
  <w:num w:numId="17">
    <w:abstractNumId w:val="26"/>
  </w:num>
  <w:num w:numId="18">
    <w:abstractNumId w:val="6"/>
  </w:num>
  <w:num w:numId="19">
    <w:abstractNumId w:val="11"/>
  </w:num>
  <w:num w:numId="20">
    <w:abstractNumId w:val="1"/>
  </w:num>
  <w:num w:numId="21">
    <w:abstractNumId w:val="24"/>
  </w:num>
  <w:num w:numId="22">
    <w:abstractNumId w:val="29"/>
  </w:num>
  <w:num w:numId="23">
    <w:abstractNumId w:val="21"/>
  </w:num>
  <w:num w:numId="24">
    <w:abstractNumId w:val="12"/>
  </w:num>
  <w:num w:numId="25">
    <w:abstractNumId w:val="22"/>
  </w:num>
  <w:num w:numId="26">
    <w:abstractNumId w:val="20"/>
  </w:num>
  <w:num w:numId="27">
    <w:abstractNumId w:val="15"/>
  </w:num>
  <w:num w:numId="28">
    <w:abstractNumId w:val="13"/>
  </w:num>
  <w:num w:numId="29">
    <w:abstractNumId w:val="0"/>
  </w:num>
  <w:num w:numId="30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E19D2"/>
    <w:rsid w:val="00001697"/>
    <w:rsid w:val="000070C9"/>
    <w:rsid w:val="00023A81"/>
    <w:rsid w:val="00027E0D"/>
    <w:rsid w:val="00033FED"/>
    <w:rsid w:val="000352FE"/>
    <w:rsid w:val="00040680"/>
    <w:rsid w:val="00044E4A"/>
    <w:rsid w:val="00045443"/>
    <w:rsid w:val="0004742D"/>
    <w:rsid w:val="00047849"/>
    <w:rsid w:val="00051D00"/>
    <w:rsid w:val="000658AA"/>
    <w:rsid w:val="0007131C"/>
    <w:rsid w:val="000717A4"/>
    <w:rsid w:val="00080590"/>
    <w:rsid w:val="00080B9B"/>
    <w:rsid w:val="00083236"/>
    <w:rsid w:val="00084D05"/>
    <w:rsid w:val="00085167"/>
    <w:rsid w:val="000875CF"/>
    <w:rsid w:val="00090540"/>
    <w:rsid w:val="00091613"/>
    <w:rsid w:val="000A1E6C"/>
    <w:rsid w:val="000A3D16"/>
    <w:rsid w:val="000B2A1D"/>
    <w:rsid w:val="000B2D24"/>
    <w:rsid w:val="000C1E47"/>
    <w:rsid w:val="000D0183"/>
    <w:rsid w:val="000D37F2"/>
    <w:rsid w:val="000E1F8A"/>
    <w:rsid w:val="000F57A6"/>
    <w:rsid w:val="001027A7"/>
    <w:rsid w:val="00102DCB"/>
    <w:rsid w:val="00102ED9"/>
    <w:rsid w:val="00110CCE"/>
    <w:rsid w:val="00120EAE"/>
    <w:rsid w:val="0012475F"/>
    <w:rsid w:val="00132B07"/>
    <w:rsid w:val="001429AB"/>
    <w:rsid w:val="0014744A"/>
    <w:rsid w:val="00152581"/>
    <w:rsid w:val="0015329A"/>
    <w:rsid w:val="00153CDD"/>
    <w:rsid w:val="0015458A"/>
    <w:rsid w:val="00157AA7"/>
    <w:rsid w:val="00162FED"/>
    <w:rsid w:val="00165019"/>
    <w:rsid w:val="001661A3"/>
    <w:rsid w:val="00173B9F"/>
    <w:rsid w:val="00174D8C"/>
    <w:rsid w:val="00180F05"/>
    <w:rsid w:val="0018388D"/>
    <w:rsid w:val="00190821"/>
    <w:rsid w:val="00195983"/>
    <w:rsid w:val="001A43E9"/>
    <w:rsid w:val="001B332D"/>
    <w:rsid w:val="001C5966"/>
    <w:rsid w:val="001D6B55"/>
    <w:rsid w:val="001D7C2B"/>
    <w:rsid w:val="001E324F"/>
    <w:rsid w:val="001F69FE"/>
    <w:rsid w:val="00212A01"/>
    <w:rsid w:val="00215142"/>
    <w:rsid w:val="002250F6"/>
    <w:rsid w:val="002255E8"/>
    <w:rsid w:val="00227E91"/>
    <w:rsid w:val="00240601"/>
    <w:rsid w:val="00242589"/>
    <w:rsid w:val="0024445A"/>
    <w:rsid w:val="00247D23"/>
    <w:rsid w:val="00252248"/>
    <w:rsid w:val="0025307D"/>
    <w:rsid w:val="00254161"/>
    <w:rsid w:val="00257084"/>
    <w:rsid w:val="00262C9C"/>
    <w:rsid w:val="00274EEF"/>
    <w:rsid w:val="0027599B"/>
    <w:rsid w:val="0029136A"/>
    <w:rsid w:val="00296E63"/>
    <w:rsid w:val="002A5BDF"/>
    <w:rsid w:val="002A5EAB"/>
    <w:rsid w:val="002C26F0"/>
    <w:rsid w:val="002C306D"/>
    <w:rsid w:val="002C4BB4"/>
    <w:rsid w:val="002C746F"/>
    <w:rsid w:val="002D0D4C"/>
    <w:rsid w:val="002D6499"/>
    <w:rsid w:val="002E35FF"/>
    <w:rsid w:val="002E5CE6"/>
    <w:rsid w:val="002E6C03"/>
    <w:rsid w:val="002E6D7F"/>
    <w:rsid w:val="002F3C8A"/>
    <w:rsid w:val="002F78DD"/>
    <w:rsid w:val="00300A1B"/>
    <w:rsid w:val="003070E0"/>
    <w:rsid w:val="00323FEE"/>
    <w:rsid w:val="00331B76"/>
    <w:rsid w:val="003377B1"/>
    <w:rsid w:val="003462F1"/>
    <w:rsid w:val="003508DA"/>
    <w:rsid w:val="00353E8B"/>
    <w:rsid w:val="003638D9"/>
    <w:rsid w:val="00363BE4"/>
    <w:rsid w:val="00366564"/>
    <w:rsid w:val="0037208E"/>
    <w:rsid w:val="00374047"/>
    <w:rsid w:val="003757E4"/>
    <w:rsid w:val="003763C4"/>
    <w:rsid w:val="00377CBF"/>
    <w:rsid w:val="00382CF3"/>
    <w:rsid w:val="003872F4"/>
    <w:rsid w:val="0038739C"/>
    <w:rsid w:val="00391E67"/>
    <w:rsid w:val="00394C6C"/>
    <w:rsid w:val="003A3858"/>
    <w:rsid w:val="003A65BA"/>
    <w:rsid w:val="003A7804"/>
    <w:rsid w:val="003B0451"/>
    <w:rsid w:val="003C2D03"/>
    <w:rsid w:val="003C4ACB"/>
    <w:rsid w:val="003C55CF"/>
    <w:rsid w:val="003C7371"/>
    <w:rsid w:val="003C7410"/>
    <w:rsid w:val="003C7988"/>
    <w:rsid w:val="003D25E3"/>
    <w:rsid w:val="003D277B"/>
    <w:rsid w:val="003D5207"/>
    <w:rsid w:val="003E323F"/>
    <w:rsid w:val="003E3384"/>
    <w:rsid w:val="003E3982"/>
    <w:rsid w:val="003E3BFF"/>
    <w:rsid w:val="003E5190"/>
    <w:rsid w:val="003F0CF2"/>
    <w:rsid w:val="003F350E"/>
    <w:rsid w:val="003F72C4"/>
    <w:rsid w:val="00401975"/>
    <w:rsid w:val="004116BC"/>
    <w:rsid w:val="00411EB5"/>
    <w:rsid w:val="00414CC2"/>
    <w:rsid w:val="00423588"/>
    <w:rsid w:val="00432E8B"/>
    <w:rsid w:val="00435B6D"/>
    <w:rsid w:val="00436E6C"/>
    <w:rsid w:val="00440768"/>
    <w:rsid w:val="00442234"/>
    <w:rsid w:val="00446B87"/>
    <w:rsid w:val="00446F49"/>
    <w:rsid w:val="00452995"/>
    <w:rsid w:val="00454445"/>
    <w:rsid w:val="00457695"/>
    <w:rsid w:val="00461BBF"/>
    <w:rsid w:val="004629D3"/>
    <w:rsid w:val="00466B89"/>
    <w:rsid w:val="00475B94"/>
    <w:rsid w:val="00480C03"/>
    <w:rsid w:val="004813BC"/>
    <w:rsid w:val="00482A7E"/>
    <w:rsid w:val="004831C4"/>
    <w:rsid w:val="00486111"/>
    <w:rsid w:val="004866C3"/>
    <w:rsid w:val="004868A9"/>
    <w:rsid w:val="00486DAD"/>
    <w:rsid w:val="00491058"/>
    <w:rsid w:val="0049478F"/>
    <w:rsid w:val="004A32FC"/>
    <w:rsid w:val="004A3FCB"/>
    <w:rsid w:val="004B6009"/>
    <w:rsid w:val="004B79F4"/>
    <w:rsid w:val="004C3154"/>
    <w:rsid w:val="004D2261"/>
    <w:rsid w:val="004D37D7"/>
    <w:rsid w:val="004D5861"/>
    <w:rsid w:val="004E2AFE"/>
    <w:rsid w:val="004E3694"/>
    <w:rsid w:val="004E63F6"/>
    <w:rsid w:val="004E679A"/>
    <w:rsid w:val="004E7D68"/>
    <w:rsid w:val="004F21AD"/>
    <w:rsid w:val="00500AFC"/>
    <w:rsid w:val="005018C8"/>
    <w:rsid w:val="005034CB"/>
    <w:rsid w:val="00507B46"/>
    <w:rsid w:val="00512690"/>
    <w:rsid w:val="0052011A"/>
    <w:rsid w:val="0052359D"/>
    <w:rsid w:val="005301DD"/>
    <w:rsid w:val="00537B59"/>
    <w:rsid w:val="0054542A"/>
    <w:rsid w:val="00546116"/>
    <w:rsid w:val="00556E92"/>
    <w:rsid w:val="005604CD"/>
    <w:rsid w:val="00564F6F"/>
    <w:rsid w:val="00566D18"/>
    <w:rsid w:val="00581E21"/>
    <w:rsid w:val="005852A6"/>
    <w:rsid w:val="00594851"/>
    <w:rsid w:val="00595A2C"/>
    <w:rsid w:val="005A5561"/>
    <w:rsid w:val="005B0C11"/>
    <w:rsid w:val="005C3209"/>
    <w:rsid w:val="005C3378"/>
    <w:rsid w:val="005C3508"/>
    <w:rsid w:val="005C6710"/>
    <w:rsid w:val="005D63B4"/>
    <w:rsid w:val="005E3CF6"/>
    <w:rsid w:val="005E4392"/>
    <w:rsid w:val="0060575F"/>
    <w:rsid w:val="0061761C"/>
    <w:rsid w:val="006221DA"/>
    <w:rsid w:val="00634798"/>
    <w:rsid w:val="006350F7"/>
    <w:rsid w:val="00640370"/>
    <w:rsid w:val="0065461E"/>
    <w:rsid w:val="00660B8C"/>
    <w:rsid w:val="00662FD3"/>
    <w:rsid w:val="00674748"/>
    <w:rsid w:val="0067656F"/>
    <w:rsid w:val="00677090"/>
    <w:rsid w:val="006776FC"/>
    <w:rsid w:val="006835D3"/>
    <w:rsid w:val="0068447D"/>
    <w:rsid w:val="00686573"/>
    <w:rsid w:val="00687C29"/>
    <w:rsid w:val="00693B0F"/>
    <w:rsid w:val="00696432"/>
    <w:rsid w:val="006A0065"/>
    <w:rsid w:val="006A11B0"/>
    <w:rsid w:val="006A312B"/>
    <w:rsid w:val="006A48EE"/>
    <w:rsid w:val="006A493C"/>
    <w:rsid w:val="006A4F87"/>
    <w:rsid w:val="006A7271"/>
    <w:rsid w:val="006B3A0F"/>
    <w:rsid w:val="006B5CAA"/>
    <w:rsid w:val="006B5E25"/>
    <w:rsid w:val="006C25E7"/>
    <w:rsid w:val="006D2703"/>
    <w:rsid w:val="006D28CA"/>
    <w:rsid w:val="006E2403"/>
    <w:rsid w:val="006E4B08"/>
    <w:rsid w:val="006E7570"/>
    <w:rsid w:val="006F0686"/>
    <w:rsid w:val="006F16CC"/>
    <w:rsid w:val="00705DBD"/>
    <w:rsid w:val="00707546"/>
    <w:rsid w:val="007078E5"/>
    <w:rsid w:val="00707CC7"/>
    <w:rsid w:val="00710FCD"/>
    <w:rsid w:val="00712583"/>
    <w:rsid w:val="00717C85"/>
    <w:rsid w:val="00724DFD"/>
    <w:rsid w:val="00726042"/>
    <w:rsid w:val="00727485"/>
    <w:rsid w:val="00731AB1"/>
    <w:rsid w:val="007341C0"/>
    <w:rsid w:val="0073500B"/>
    <w:rsid w:val="0073680E"/>
    <w:rsid w:val="00741278"/>
    <w:rsid w:val="0074607F"/>
    <w:rsid w:val="0075334C"/>
    <w:rsid w:val="0075679C"/>
    <w:rsid w:val="00763C34"/>
    <w:rsid w:val="00765628"/>
    <w:rsid w:val="007764FB"/>
    <w:rsid w:val="0077684D"/>
    <w:rsid w:val="007933D8"/>
    <w:rsid w:val="00796A32"/>
    <w:rsid w:val="007A4C1A"/>
    <w:rsid w:val="007B0666"/>
    <w:rsid w:val="007C416D"/>
    <w:rsid w:val="007C46CE"/>
    <w:rsid w:val="007C4D8D"/>
    <w:rsid w:val="007C50A0"/>
    <w:rsid w:val="007E0F70"/>
    <w:rsid w:val="007E3819"/>
    <w:rsid w:val="007E38D0"/>
    <w:rsid w:val="007E64A1"/>
    <w:rsid w:val="007F1404"/>
    <w:rsid w:val="007F31E5"/>
    <w:rsid w:val="00806104"/>
    <w:rsid w:val="008070F7"/>
    <w:rsid w:val="00820344"/>
    <w:rsid w:val="0082486C"/>
    <w:rsid w:val="0085138C"/>
    <w:rsid w:val="00852468"/>
    <w:rsid w:val="00861047"/>
    <w:rsid w:val="00865B02"/>
    <w:rsid w:val="00876D00"/>
    <w:rsid w:val="008942D9"/>
    <w:rsid w:val="0089440B"/>
    <w:rsid w:val="008A752C"/>
    <w:rsid w:val="008B1C5D"/>
    <w:rsid w:val="008B4582"/>
    <w:rsid w:val="008B66B1"/>
    <w:rsid w:val="008C0F63"/>
    <w:rsid w:val="008D48EE"/>
    <w:rsid w:val="008D4CE0"/>
    <w:rsid w:val="008D523C"/>
    <w:rsid w:val="008E1DC0"/>
    <w:rsid w:val="008F403A"/>
    <w:rsid w:val="00901387"/>
    <w:rsid w:val="00902702"/>
    <w:rsid w:val="0092690A"/>
    <w:rsid w:val="00930154"/>
    <w:rsid w:val="00940BF1"/>
    <w:rsid w:val="00950C77"/>
    <w:rsid w:val="00952F87"/>
    <w:rsid w:val="0095433A"/>
    <w:rsid w:val="009578B8"/>
    <w:rsid w:val="009655EE"/>
    <w:rsid w:val="00966B68"/>
    <w:rsid w:val="00974DD5"/>
    <w:rsid w:val="00977488"/>
    <w:rsid w:val="009856C5"/>
    <w:rsid w:val="00987025"/>
    <w:rsid w:val="00987E26"/>
    <w:rsid w:val="00997D62"/>
    <w:rsid w:val="009A0CCD"/>
    <w:rsid w:val="009A3A87"/>
    <w:rsid w:val="009A53E1"/>
    <w:rsid w:val="009B09DE"/>
    <w:rsid w:val="009B2F8D"/>
    <w:rsid w:val="009B5C4C"/>
    <w:rsid w:val="009B7B0C"/>
    <w:rsid w:val="009C10BC"/>
    <w:rsid w:val="009C1C49"/>
    <w:rsid w:val="009D107F"/>
    <w:rsid w:val="009D1512"/>
    <w:rsid w:val="009E02FC"/>
    <w:rsid w:val="009F53B6"/>
    <w:rsid w:val="00A061B8"/>
    <w:rsid w:val="00A17B4B"/>
    <w:rsid w:val="00A25D4D"/>
    <w:rsid w:val="00A330E1"/>
    <w:rsid w:val="00A351DD"/>
    <w:rsid w:val="00A354BD"/>
    <w:rsid w:val="00A35ED1"/>
    <w:rsid w:val="00A66891"/>
    <w:rsid w:val="00A66B97"/>
    <w:rsid w:val="00A701F4"/>
    <w:rsid w:val="00A72FCD"/>
    <w:rsid w:val="00A74451"/>
    <w:rsid w:val="00A77AEF"/>
    <w:rsid w:val="00A92A3D"/>
    <w:rsid w:val="00A93A9F"/>
    <w:rsid w:val="00A973DE"/>
    <w:rsid w:val="00AA1D06"/>
    <w:rsid w:val="00AA4C7E"/>
    <w:rsid w:val="00AA5667"/>
    <w:rsid w:val="00AA5857"/>
    <w:rsid w:val="00AA7ABE"/>
    <w:rsid w:val="00AB0B08"/>
    <w:rsid w:val="00AB6221"/>
    <w:rsid w:val="00AB70ED"/>
    <w:rsid w:val="00AC1B62"/>
    <w:rsid w:val="00AC2A0D"/>
    <w:rsid w:val="00AE0E6E"/>
    <w:rsid w:val="00AE309C"/>
    <w:rsid w:val="00AF3B74"/>
    <w:rsid w:val="00AF6B85"/>
    <w:rsid w:val="00AF73D5"/>
    <w:rsid w:val="00B00498"/>
    <w:rsid w:val="00B048FA"/>
    <w:rsid w:val="00B07889"/>
    <w:rsid w:val="00B11751"/>
    <w:rsid w:val="00B122F2"/>
    <w:rsid w:val="00B129D8"/>
    <w:rsid w:val="00B16E1B"/>
    <w:rsid w:val="00B265D5"/>
    <w:rsid w:val="00B3114F"/>
    <w:rsid w:val="00B31960"/>
    <w:rsid w:val="00B31B98"/>
    <w:rsid w:val="00B32148"/>
    <w:rsid w:val="00B3235A"/>
    <w:rsid w:val="00B32B0B"/>
    <w:rsid w:val="00B359C6"/>
    <w:rsid w:val="00B37DC6"/>
    <w:rsid w:val="00B4335C"/>
    <w:rsid w:val="00B43B0C"/>
    <w:rsid w:val="00B45BC7"/>
    <w:rsid w:val="00B63154"/>
    <w:rsid w:val="00B70D21"/>
    <w:rsid w:val="00B72856"/>
    <w:rsid w:val="00B73B7C"/>
    <w:rsid w:val="00B74394"/>
    <w:rsid w:val="00B77C36"/>
    <w:rsid w:val="00B80435"/>
    <w:rsid w:val="00B805EE"/>
    <w:rsid w:val="00B84DF3"/>
    <w:rsid w:val="00B86922"/>
    <w:rsid w:val="00B91053"/>
    <w:rsid w:val="00B93096"/>
    <w:rsid w:val="00B94BCE"/>
    <w:rsid w:val="00BA1DAF"/>
    <w:rsid w:val="00BA3DB2"/>
    <w:rsid w:val="00BA75B8"/>
    <w:rsid w:val="00BB2125"/>
    <w:rsid w:val="00BB4EA9"/>
    <w:rsid w:val="00BB58EE"/>
    <w:rsid w:val="00BE19D2"/>
    <w:rsid w:val="00BF3FE6"/>
    <w:rsid w:val="00BF408E"/>
    <w:rsid w:val="00BF7184"/>
    <w:rsid w:val="00C01CF1"/>
    <w:rsid w:val="00C021C0"/>
    <w:rsid w:val="00C04806"/>
    <w:rsid w:val="00C12ECE"/>
    <w:rsid w:val="00C132C1"/>
    <w:rsid w:val="00C51F9C"/>
    <w:rsid w:val="00C52E18"/>
    <w:rsid w:val="00C54A58"/>
    <w:rsid w:val="00C60E97"/>
    <w:rsid w:val="00C67E1D"/>
    <w:rsid w:val="00C77885"/>
    <w:rsid w:val="00C848F0"/>
    <w:rsid w:val="00C867F5"/>
    <w:rsid w:val="00C97020"/>
    <w:rsid w:val="00CA172F"/>
    <w:rsid w:val="00CB5FFC"/>
    <w:rsid w:val="00CB6CD0"/>
    <w:rsid w:val="00CB7580"/>
    <w:rsid w:val="00CC04E9"/>
    <w:rsid w:val="00CF1C3E"/>
    <w:rsid w:val="00CF5EE3"/>
    <w:rsid w:val="00CF6FAF"/>
    <w:rsid w:val="00D01F31"/>
    <w:rsid w:val="00D16739"/>
    <w:rsid w:val="00D177B3"/>
    <w:rsid w:val="00D22E91"/>
    <w:rsid w:val="00D248DF"/>
    <w:rsid w:val="00D40249"/>
    <w:rsid w:val="00D442F2"/>
    <w:rsid w:val="00D44F59"/>
    <w:rsid w:val="00D53B4C"/>
    <w:rsid w:val="00D57462"/>
    <w:rsid w:val="00D61C3D"/>
    <w:rsid w:val="00D64928"/>
    <w:rsid w:val="00D652A8"/>
    <w:rsid w:val="00D8152C"/>
    <w:rsid w:val="00D82628"/>
    <w:rsid w:val="00D82A35"/>
    <w:rsid w:val="00D82E21"/>
    <w:rsid w:val="00D834BF"/>
    <w:rsid w:val="00D871BC"/>
    <w:rsid w:val="00D8798B"/>
    <w:rsid w:val="00D92DAA"/>
    <w:rsid w:val="00DB0350"/>
    <w:rsid w:val="00DB2399"/>
    <w:rsid w:val="00DB4B43"/>
    <w:rsid w:val="00DC23B1"/>
    <w:rsid w:val="00DC2E01"/>
    <w:rsid w:val="00DC677C"/>
    <w:rsid w:val="00DD0E9C"/>
    <w:rsid w:val="00DE53C6"/>
    <w:rsid w:val="00DE7E25"/>
    <w:rsid w:val="00DF1427"/>
    <w:rsid w:val="00DF7A61"/>
    <w:rsid w:val="00E0224F"/>
    <w:rsid w:val="00E04CA3"/>
    <w:rsid w:val="00E1729E"/>
    <w:rsid w:val="00E301BF"/>
    <w:rsid w:val="00E4568A"/>
    <w:rsid w:val="00E615E6"/>
    <w:rsid w:val="00E729E8"/>
    <w:rsid w:val="00E72A38"/>
    <w:rsid w:val="00E819D1"/>
    <w:rsid w:val="00E9097D"/>
    <w:rsid w:val="00E90F47"/>
    <w:rsid w:val="00E935F4"/>
    <w:rsid w:val="00EA426B"/>
    <w:rsid w:val="00EA4CDD"/>
    <w:rsid w:val="00EB64D6"/>
    <w:rsid w:val="00EC1C95"/>
    <w:rsid w:val="00EC26D2"/>
    <w:rsid w:val="00EC483C"/>
    <w:rsid w:val="00ED3A63"/>
    <w:rsid w:val="00EE02BD"/>
    <w:rsid w:val="00EE2297"/>
    <w:rsid w:val="00EE5844"/>
    <w:rsid w:val="00EE6778"/>
    <w:rsid w:val="00EF022B"/>
    <w:rsid w:val="00EF13CB"/>
    <w:rsid w:val="00EF52F1"/>
    <w:rsid w:val="00F0060B"/>
    <w:rsid w:val="00F00FBF"/>
    <w:rsid w:val="00F0706C"/>
    <w:rsid w:val="00F11E35"/>
    <w:rsid w:val="00F15383"/>
    <w:rsid w:val="00F1734D"/>
    <w:rsid w:val="00F34A0D"/>
    <w:rsid w:val="00F367C6"/>
    <w:rsid w:val="00F37891"/>
    <w:rsid w:val="00F504F3"/>
    <w:rsid w:val="00F57D19"/>
    <w:rsid w:val="00F63A45"/>
    <w:rsid w:val="00F76DB3"/>
    <w:rsid w:val="00F76E2C"/>
    <w:rsid w:val="00F825F2"/>
    <w:rsid w:val="00F85983"/>
    <w:rsid w:val="00F86C3A"/>
    <w:rsid w:val="00F9166A"/>
    <w:rsid w:val="00F959D4"/>
    <w:rsid w:val="00FA0908"/>
    <w:rsid w:val="00FA23D0"/>
    <w:rsid w:val="00FA30B4"/>
    <w:rsid w:val="00FA7351"/>
    <w:rsid w:val="00FB2DFF"/>
    <w:rsid w:val="00FC60DD"/>
    <w:rsid w:val="00FD17A1"/>
    <w:rsid w:val="00FE7588"/>
    <w:rsid w:val="00FF0B5A"/>
    <w:rsid w:val="00FF71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6221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9"/>
    <w:qFormat/>
    <w:rsid w:val="001E324F"/>
    <w:pPr>
      <w:keepNext/>
      <w:keepLines/>
      <w:spacing w:before="480"/>
      <w:outlineLvl w:val="0"/>
    </w:pPr>
    <w:rPr>
      <w:rFonts w:ascii="Cambria" w:hAnsi="Cambria"/>
      <w:b/>
      <w:bCs/>
      <w:color w:val="345A8A"/>
      <w:kern w:val="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1E324F"/>
    <w:pPr>
      <w:keepNext/>
      <w:keepLines/>
      <w:spacing w:before="200"/>
      <w:outlineLvl w:val="1"/>
    </w:pPr>
    <w:rPr>
      <w:rFonts w:ascii="Cambria" w:hAnsi="Cambria"/>
      <w:b/>
      <w:bCs/>
      <w:color w:val="4F81BD"/>
      <w:kern w:val="0"/>
      <w:sz w:val="26"/>
      <w:szCs w:val="26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1E324F"/>
    <w:rPr>
      <w:rFonts w:ascii="Cambria" w:eastAsia="宋体" w:hAnsi="Cambria"/>
      <w:b/>
      <w:color w:val="345A8A"/>
      <w:sz w:val="32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1E324F"/>
    <w:rPr>
      <w:rFonts w:ascii="Cambria" w:eastAsia="宋体" w:hAnsi="Cambria"/>
      <w:b/>
      <w:color w:val="4F81BD"/>
      <w:sz w:val="26"/>
    </w:rPr>
  </w:style>
  <w:style w:type="paragraph" w:styleId="Header">
    <w:name w:val="header"/>
    <w:basedOn w:val="Normal"/>
    <w:link w:val="HeaderChar"/>
    <w:uiPriority w:val="99"/>
    <w:semiHidden/>
    <w:rsid w:val="00BE19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BE19D2"/>
    <w:rPr>
      <w:sz w:val="18"/>
    </w:rPr>
  </w:style>
  <w:style w:type="paragraph" w:styleId="Footer">
    <w:name w:val="footer"/>
    <w:basedOn w:val="Normal"/>
    <w:link w:val="FooterChar"/>
    <w:uiPriority w:val="99"/>
    <w:semiHidden/>
    <w:rsid w:val="00BE19D2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BE19D2"/>
    <w:rPr>
      <w:sz w:val="18"/>
    </w:rPr>
  </w:style>
  <w:style w:type="paragraph" w:styleId="BalloonText">
    <w:name w:val="Balloon Text"/>
    <w:basedOn w:val="Normal"/>
    <w:link w:val="BalloonTextChar"/>
    <w:uiPriority w:val="99"/>
    <w:semiHidden/>
    <w:rsid w:val="002C26F0"/>
    <w:rPr>
      <w:kern w:val="0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2C26F0"/>
    <w:rPr>
      <w:sz w:val="18"/>
    </w:rPr>
  </w:style>
  <w:style w:type="paragraph" w:styleId="ListParagraph">
    <w:name w:val="List Paragraph"/>
    <w:basedOn w:val="Normal"/>
    <w:uiPriority w:val="99"/>
    <w:qFormat/>
    <w:rsid w:val="00796A32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696432"/>
    <w:rPr>
      <w:rFonts w:cs="Times New Roman"/>
      <w:color w:val="0000FF"/>
      <w:u w:val="single"/>
    </w:rPr>
  </w:style>
  <w:style w:type="character" w:customStyle="1" w:styleId="apple-converted-space">
    <w:name w:val="apple-converted-space"/>
    <w:basedOn w:val="DefaultParagraphFont"/>
    <w:uiPriority w:val="99"/>
    <w:rsid w:val="00660B8C"/>
    <w:rPr>
      <w:rFonts w:cs="Times New Roman"/>
    </w:rPr>
  </w:style>
  <w:style w:type="paragraph" w:styleId="Title">
    <w:name w:val="Title"/>
    <w:basedOn w:val="Normal"/>
    <w:next w:val="Normal"/>
    <w:link w:val="TitleChar"/>
    <w:uiPriority w:val="99"/>
    <w:qFormat/>
    <w:rsid w:val="00594851"/>
    <w:pPr>
      <w:widowControl/>
      <w:pBdr>
        <w:bottom w:val="single" w:sz="8" w:space="4" w:color="4F81BD"/>
      </w:pBdr>
      <w:spacing w:after="300"/>
      <w:contextualSpacing/>
      <w:jc w:val="left"/>
    </w:pPr>
    <w:rPr>
      <w:rFonts w:ascii="Cambria" w:hAnsi="Cambria"/>
      <w:color w:val="16365C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locked/>
    <w:rsid w:val="00594851"/>
    <w:rPr>
      <w:rFonts w:ascii="Cambria" w:eastAsia="宋体" w:hAnsi="Cambria"/>
      <w:color w:val="16365C"/>
      <w:spacing w:val="5"/>
      <w:kern w:val="28"/>
      <w:sz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5665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5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5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5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5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5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5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54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54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5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472</TotalTime>
  <Pages>4</Pages>
  <Words>157</Words>
  <Characters>896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</dc:creator>
  <cp:keywords/>
  <dc:description/>
  <cp:lastModifiedBy>dell</cp:lastModifiedBy>
  <cp:revision>18</cp:revision>
  <dcterms:created xsi:type="dcterms:W3CDTF">2014-09-27T16:27:00Z</dcterms:created>
  <dcterms:modified xsi:type="dcterms:W3CDTF">2015-09-17T03:39:00Z</dcterms:modified>
</cp:coreProperties>
</file>